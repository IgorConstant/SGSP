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3B37" w:rsidRDefault="00AE3B37" w:rsidP="00AE3B3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BC9617E519AB40559D79AEBA3CCDAC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B37" w:rsidRPr="00CD05DB" w:rsidRDefault="00AE3B37" w:rsidP="00AE3B37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 w:rsidR="00AE3B37" w:rsidRDefault="00AE3B37" w:rsidP="00AE3B37">
      <w:pPr>
        <w:spacing w:before="120" w:after="120"/>
      </w:pPr>
    </w:p>
    <w:p w:rsidR="00AE3B37" w:rsidRDefault="00AE3B37" w:rsidP="00AE3B37">
      <w:pPr>
        <w:pStyle w:val="Ttulo"/>
        <w:jc w:val="center"/>
      </w:pPr>
      <w:r>
        <w:t>SUMÁRIO</w:t>
      </w:r>
    </w:p>
    <w:p w:rsidR="00AE3B37" w:rsidRDefault="00BA7D05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28177384" w:history="1">
        <w:r w:rsidR="00AE3B37" w:rsidRPr="0016765E">
          <w:rPr>
            <w:rStyle w:val="Hiperligao"/>
          </w:rPr>
          <w:t>1. Introdução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_Toc428177384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28177385" w:history="1">
        <w:r w:rsidR="00AE3B37" w:rsidRPr="0016765E">
          <w:rPr>
            <w:rStyle w:val="Hiperligao"/>
          </w:rPr>
          <w:t>1.1. Definições, Acrônimos e Abreviações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_Toc428177385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28177386" w:history="1">
        <w:r w:rsidR="00AE3B37" w:rsidRPr="0016765E">
          <w:rPr>
            <w:rStyle w:val="Hiperligao"/>
          </w:rPr>
          <w:t>1.2. Referências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_Toc428177386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387" w:history="1">
        <w:r w:rsidR="00AE3B37" w:rsidRPr="0016765E">
          <w:rPr>
            <w:rStyle w:val="Hiperligao"/>
          </w:rPr>
          <w:t>2. Organização e Estilo do Código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_Toc428177387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388" w:history="1">
        <w:r w:rsidR="00AE3B37" w:rsidRPr="0016765E">
          <w:rPr>
            <w:rStyle w:val="Hiperligao"/>
          </w:rPr>
          <w:t>3. Comentários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_Toc428177388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389" w:history="1">
        <w:r w:rsidR="00AE3B37" w:rsidRPr="0016765E">
          <w:rPr>
            <w:rStyle w:val="Hiperligao"/>
          </w:rPr>
          <w:t>4. Nomeação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_Toc428177389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390" w:history="1">
        <w:r w:rsidR="00AE3B37" w:rsidRPr="0016765E">
          <w:rPr>
            <w:rStyle w:val="Hiperligao"/>
            <w:lang w:val="pt-PT"/>
          </w:rPr>
          <w:t>5. Declaração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_Toc428177390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391" w:history="1">
        <w:r w:rsidR="00AE3B37" w:rsidRPr="0016765E">
          <w:rPr>
            <w:rStyle w:val="Hiperligao"/>
            <w:lang w:val="pt-PT"/>
          </w:rPr>
          <w:t>6. Expressões e Sentenças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_Toc428177391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392" w:history="1">
        <w:r w:rsidR="00AE3B37" w:rsidRPr="0016765E">
          <w:rPr>
            <w:rStyle w:val="Hiperligao"/>
            <w:lang w:val="pt-PT"/>
          </w:rPr>
          <w:t>7. Gerenciamento da Memória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_Toc428177392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393" w:history="1">
        <w:r w:rsidR="00AE3B37" w:rsidRPr="0016765E">
          <w:rPr>
            <w:rStyle w:val="Hiperligao"/>
            <w:lang w:val="pt-PT"/>
          </w:rPr>
          <w:t>8. Tratamento de Erros e de Exceções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_Toc428177393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394" w:history="1">
        <w:r w:rsidR="00AE3B37" w:rsidRPr="0016765E">
          <w:rPr>
            <w:rStyle w:val="Hiperligao"/>
            <w:lang w:val="pt-PT"/>
          </w:rPr>
          <w:t>9. Portabilidade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_Toc428177394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395" w:history="1">
        <w:r w:rsidR="00AE3B37" w:rsidRPr="0016765E">
          <w:rPr>
            <w:rStyle w:val="Hiperligao"/>
            <w:lang w:val="pt-PT"/>
          </w:rPr>
          <w:t>10. Reutilização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_Toc428177395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396" w:history="1">
        <w:r w:rsidR="00AE3B37" w:rsidRPr="0016765E">
          <w:rPr>
            <w:rStyle w:val="Hiperligao"/>
            <w:lang w:val="pt-PT"/>
          </w:rPr>
          <w:t>11. Problemas de compilação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_Toc428177396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397" w:history="1">
        <w:r w:rsidR="00AE3B37" w:rsidRPr="0016765E">
          <w:rPr>
            <w:rStyle w:val="Hiperligao"/>
            <w:lang w:val="pt-PT"/>
          </w:rPr>
          <w:t>12. teste unitário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_Toc428177397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AE3B37" w:rsidRDefault="00DB22A1">
      <w:pPr>
        <w:pStyle w:val="ndice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7398" w:history="1">
        <w:r w:rsidR="00AE3B37" w:rsidRPr="0016765E">
          <w:rPr>
            <w:rStyle w:val="Hiperligao"/>
            <w:lang w:val="pt-PT"/>
          </w:rPr>
          <w:t>13. Diretrizes Gerais</w:t>
        </w:r>
        <w:r w:rsidR="00AE3B37">
          <w:rPr>
            <w:webHidden/>
          </w:rPr>
          <w:tab/>
        </w:r>
        <w:r w:rsidR="00AE3B37">
          <w:rPr>
            <w:webHidden/>
          </w:rPr>
          <w:fldChar w:fldCharType="begin"/>
        </w:r>
        <w:r w:rsidR="00AE3B37">
          <w:rPr>
            <w:webHidden/>
          </w:rPr>
          <w:instrText xml:space="preserve"> PAGEREF _Toc428177398 \h </w:instrText>
        </w:r>
        <w:r w:rsidR="00AE3B37">
          <w:rPr>
            <w:webHidden/>
          </w:rPr>
        </w:r>
        <w:r w:rsidR="00AE3B37">
          <w:rPr>
            <w:webHidden/>
          </w:rPr>
          <w:fldChar w:fldCharType="separate"/>
        </w:r>
        <w:r w:rsidR="00E7560A">
          <w:rPr>
            <w:webHidden/>
          </w:rPr>
          <w:t>2</w:t>
        </w:r>
        <w:r w:rsidR="00AE3B37">
          <w:rPr>
            <w:webHidden/>
          </w:rPr>
          <w:fldChar w:fldCharType="end"/>
        </w:r>
      </w:hyperlink>
    </w:p>
    <w:p w:rsidR="00BA7D05" w:rsidRDefault="00BA7D05">
      <w:r>
        <w:fldChar w:fldCharType="end"/>
      </w:r>
    </w:p>
    <w:p w:rsidR="00BA7D05" w:rsidRDefault="00BA7D05">
      <w:pPr>
        <w:pStyle w:val="Cabealho1"/>
      </w:pPr>
      <w:r>
        <w:br w:type="page"/>
      </w:r>
      <w:bookmarkStart w:id="0" w:name="_Toc104341857"/>
      <w:bookmarkStart w:id="1" w:name="_Toc105989053"/>
      <w:bookmarkStart w:id="2" w:name="_Toc428177384"/>
      <w:r>
        <w:lastRenderedPageBreak/>
        <w:t>Introdução</w:t>
      </w:r>
      <w:bookmarkEnd w:id="0"/>
      <w:bookmarkEnd w:id="1"/>
      <w:bookmarkEnd w:id="2"/>
    </w:p>
    <w:p w:rsidR="009357F6" w:rsidRPr="009357F6" w:rsidRDefault="009357F6">
      <w:pPr>
        <w:pStyle w:val="infoblue"/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 xml:space="preserve">Este documento contem o padrão de organização, comentários, nomeação e declaração para o desenvolvimento do sistema para o Socio </w:t>
      </w:r>
      <w:r w:rsidR="00011014">
        <w:rPr>
          <w:rFonts w:ascii="Arial" w:hAnsi="Arial" w:cs="Arial"/>
          <w:i w:val="0"/>
          <w:color w:val="auto"/>
          <w:lang w:val="pt-PT"/>
        </w:rPr>
        <w:t>Pedagógico</w:t>
      </w:r>
      <w:r>
        <w:rPr>
          <w:rFonts w:ascii="Arial" w:hAnsi="Arial" w:cs="Arial"/>
          <w:i w:val="0"/>
          <w:color w:val="auto"/>
          <w:lang w:val="pt-PT"/>
        </w:rPr>
        <w:t xml:space="preserve"> do Instituto Federal de Educação, </w:t>
      </w:r>
      <w:r w:rsidR="00011014">
        <w:rPr>
          <w:rFonts w:ascii="Arial" w:hAnsi="Arial" w:cs="Arial"/>
          <w:i w:val="0"/>
          <w:color w:val="auto"/>
          <w:lang w:val="pt-PT"/>
        </w:rPr>
        <w:t>Ciência</w:t>
      </w:r>
      <w:r>
        <w:rPr>
          <w:rFonts w:ascii="Arial" w:hAnsi="Arial" w:cs="Arial"/>
          <w:i w:val="0"/>
          <w:color w:val="auto"/>
          <w:lang w:val="pt-PT"/>
        </w:rPr>
        <w:t xml:space="preserve"> e Tecnologia de São Paulo – Campus Salto na plataforma Android</w:t>
      </w:r>
      <w:r w:rsidR="00733290">
        <w:rPr>
          <w:rFonts w:ascii="Arial" w:hAnsi="Arial" w:cs="Arial"/>
          <w:i w:val="0"/>
          <w:color w:val="auto"/>
          <w:lang w:val="pt-PT"/>
        </w:rPr>
        <w:t xml:space="preserve"> Studio</w:t>
      </w:r>
      <w:r>
        <w:rPr>
          <w:rFonts w:ascii="Arial" w:hAnsi="Arial" w:cs="Arial"/>
          <w:i w:val="0"/>
          <w:color w:val="auto"/>
          <w:lang w:val="pt-PT"/>
        </w:rPr>
        <w:t xml:space="preserve">, em que os desenvolvedores deverão ter conhecimento e utilizar para fazer o desenvolvimento do </w:t>
      </w:r>
      <w:r w:rsidR="00011014">
        <w:rPr>
          <w:rFonts w:ascii="Arial" w:hAnsi="Arial" w:cs="Arial"/>
          <w:i w:val="0"/>
          <w:color w:val="auto"/>
          <w:lang w:val="pt-PT"/>
        </w:rPr>
        <w:t>código</w:t>
      </w:r>
      <w:r>
        <w:rPr>
          <w:rFonts w:ascii="Arial" w:hAnsi="Arial" w:cs="Arial"/>
          <w:i w:val="0"/>
          <w:color w:val="auto"/>
          <w:lang w:val="pt-PT"/>
        </w:rPr>
        <w:t xml:space="preserve"> na padronização.</w:t>
      </w:r>
    </w:p>
    <w:p w:rsidR="00BA7D05" w:rsidRPr="00011014" w:rsidRDefault="00BA7D05" w:rsidP="00011014">
      <w:pPr>
        <w:pStyle w:val="Cabealho2"/>
      </w:pPr>
      <w:bookmarkStart w:id="3" w:name="_Toc104341860"/>
      <w:bookmarkStart w:id="4" w:name="_Toc105989056"/>
      <w:bookmarkStart w:id="5" w:name="_Toc428177385"/>
      <w:r>
        <w:t>Definições, Acrônimos e Abreviações</w:t>
      </w:r>
      <w:bookmarkEnd w:id="3"/>
      <w:bookmarkEnd w:id="4"/>
      <w:bookmarkEnd w:id="5"/>
    </w:p>
    <w:p w:rsidR="00733290" w:rsidRDefault="00733290">
      <w:pPr>
        <w:pStyle w:val="infoblue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Android Studio 2.3.1 – </w:t>
      </w:r>
      <w:r w:rsidR="006163CF">
        <w:rPr>
          <w:rFonts w:ascii="Arial" w:hAnsi="Arial" w:cs="Arial"/>
          <w:i w:val="0"/>
          <w:color w:val="auto"/>
        </w:rPr>
        <w:t>IDE</w:t>
      </w:r>
      <w:r>
        <w:rPr>
          <w:rFonts w:ascii="Arial" w:hAnsi="Arial" w:cs="Arial"/>
          <w:i w:val="0"/>
          <w:color w:val="auto"/>
        </w:rPr>
        <w:t xml:space="preserve"> utilizada para </w:t>
      </w:r>
      <w:r w:rsidR="006163CF">
        <w:rPr>
          <w:rFonts w:ascii="Arial" w:hAnsi="Arial" w:cs="Arial"/>
          <w:i w:val="0"/>
          <w:color w:val="auto"/>
        </w:rPr>
        <w:t xml:space="preserve">o desenvolvimento do sistema </w:t>
      </w:r>
    </w:p>
    <w:p w:rsidR="006163CF" w:rsidRPr="00733290" w:rsidRDefault="00733290">
      <w:pPr>
        <w:pStyle w:val="infoblue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Android SDK </w:t>
      </w:r>
      <w:r w:rsidR="006163CF">
        <w:rPr>
          <w:rFonts w:ascii="Arial" w:hAnsi="Arial" w:cs="Arial"/>
          <w:i w:val="0"/>
          <w:color w:val="auto"/>
        </w:rPr>
        <w:t>25.0.5</w:t>
      </w:r>
      <w:r>
        <w:rPr>
          <w:rFonts w:ascii="Arial" w:hAnsi="Arial" w:cs="Arial"/>
          <w:i w:val="0"/>
          <w:color w:val="auto"/>
        </w:rPr>
        <w:t xml:space="preserve"> - </w:t>
      </w:r>
      <w:r w:rsidR="006163CF">
        <w:rPr>
          <w:rFonts w:ascii="Arial" w:hAnsi="Arial" w:cs="Arial"/>
          <w:i w:val="0"/>
          <w:color w:val="auto"/>
        </w:rPr>
        <w:t>F</w:t>
      </w:r>
      <w:r w:rsidR="006163CF" w:rsidRPr="006163CF">
        <w:rPr>
          <w:rFonts w:ascii="Arial" w:hAnsi="Arial" w:cs="Arial"/>
          <w:i w:val="0"/>
          <w:color w:val="auto"/>
        </w:rPr>
        <w:t>erramentas que fazem interface com a plataforma Android,</w:t>
      </w:r>
      <w:r w:rsidR="006163CF">
        <w:rPr>
          <w:rFonts w:ascii="Arial" w:hAnsi="Arial" w:cs="Arial"/>
          <w:i w:val="0"/>
          <w:color w:val="auto"/>
        </w:rPr>
        <w:t xml:space="preserve"> e</w:t>
      </w:r>
      <w:r w:rsidR="006163CF" w:rsidRPr="006163CF">
        <w:rPr>
          <w:rFonts w:ascii="Arial" w:hAnsi="Arial" w:cs="Arial"/>
          <w:i w:val="0"/>
          <w:color w:val="auto"/>
        </w:rPr>
        <w:t>stas ferramentas são necessárias para o desenvolvimento de aplicativos Android</w:t>
      </w:r>
      <w:r w:rsidR="006163CF">
        <w:rPr>
          <w:rFonts w:ascii="Arial" w:hAnsi="Arial" w:cs="Arial"/>
          <w:i w:val="0"/>
          <w:color w:val="auto"/>
        </w:rPr>
        <w:t>.</w:t>
      </w:r>
    </w:p>
    <w:p w:rsidR="00BA7D05" w:rsidRDefault="00BA7D05">
      <w:pPr>
        <w:pStyle w:val="Cabealho2"/>
      </w:pPr>
      <w:bookmarkStart w:id="6" w:name="_Toc104341861"/>
      <w:bookmarkStart w:id="7" w:name="_Toc105989057"/>
      <w:bookmarkStart w:id="8" w:name="_Toc428177386"/>
      <w:r>
        <w:t>Referências</w:t>
      </w:r>
      <w:bookmarkEnd w:id="6"/>
      <w:bookmarkEnd w:id="7"/>
      <w:bookmarkEnd w:id="8"/>
    </w:p>
    <w:p w:rsidR="009357F6" w:rsidRDefault="00733290">
      <w:pPr>
        <w:pStyle w:val="infoblue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Guia – Oracle Java Code Conventions.pdf</w:t>
      </w:r>
    </w:p>
    <w:p w:rsidR="00733290" w:rsidRPr="00733290" w:rsidRDefault="00733290">
      <w:pPr>
        <w:pStyle w:val="infoblue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Guia – Padrões de Codificação Java.pdf </w:t>
      </w:r>
    </w:p>
    <w:p w:rsidR="00BA7D05" w:rsidRDefault="00BA7D05">
      <w:pPr>
        <w:pStyle w:val="Cabealho1"/>
      </w:pPr>
      <w:bookmarkStart w:id="9" w:name="_Toc105989059"/>
      <w:bookmarkStart w:id="10" w:name="_Toc428177387"/>
      <w:r>
        <w:t>Organização e Estilo do Código</w:t>
      </w:r>
      <w:bookmarkEnd w:id="9"/>
      <w:bookmarkEnd w:id="10"/>
    </w:p>
    <w:p w:rsidR="00124FC0" w:rsidRPr="00124FC0" w:rsidRDefault="00124FC0" w:rsidP="00124FC0">
      <w:pPr>
        <w:pStyle w:val="infoblue"/>
        <w:rPr>
          <w:rFonts w:ascii="Arial" w:hAnsi="Arial" w:cs="Arial"/>
          <w:i w:val="0"/>
          <w:color w:val="auto"/>
          <w:lang w:val="pt-PT"/>
        </w:rPr>
      </w:pPr>
      <w:r w:rsidRPr="00124FC0">
        <w:rPr>
          <w:rFonts w:ascii="Arial" w:hAnsi="Arial" w:cs="Arial"/>
          <w:i w:val="0"/>
          <w:color w:val="auto"/>
          <w:lang w:val="pt-PT"/>
        </w:rPr>
        <w:t xml:space="preserve">Um arquivo consiste de seções que devem ser separadas por linhas em </w:t>
      </w:r>
      <w:r>
        <w:rPr>
          <w:rFonts w:ascii="Arial" w:hAnsi="Arial" w:cs="Arial"/>
          <w:i w:val="0"/>
          <w:color w:val="auto"/>
          <w:lang w:val="pt-PT"/>
        </w:rPr>
        <w:t>branco e um comentário opcional i</w:t>
      </w:r>
      <w:r w:rsidRPr="00124FC0">
        <w:rPr>
          <w:rFonts w:ascii="Arial" w:hAnsi="Arial" w:cs="Arial"/>
          <w:i w:val="0"/>
          <w:color w:val="auto"/>
          <w:lang w:val="pt-PT"/>
        </w:rPr>
        <w:t>dentificando cada seção.</w:t>
      </w:r>
    </w:p>
    <w:p w:rsidR="00124FC0" w:rsidRDefault="00124FC0" w:rsidP="00124FC0">
      <w:pPr>
        <w:pStyle w:val="infoblue"/>
        <w:rPr>
          <w:rFonts w:ascii="Arial" w:hAnsi="Arial" w:cs="Arial"/>
          <w:i w:val="0"/>
          <w:color w:val="auto"/>
          <w:lang w:val="pt-PT"/>
        </w:rPr>
      </w:pPr>
      <w:r w:rsidRPr="00124FC0">
        <w:rPr>
          <w:rFonts w:ascii="Arial" w:hAnsi="Arial" w:cs="Arial"/>
          <w:i w:val="0"/>
          <w:color w:val="auto"/>
          <w:lang w:val="pt-PT"/>
        </w:rPr>
        <w:t>Arquivos com mais de 2000 linhas são complicados e devem ser evitados.</w:t>
      </w:r>
    </w:p>
    <w:p w:rsidR="00124FC0" w:rsidRDefault="00CF1E5E" w:rsidP="00124FC0">
      <w:pPr>
        <w:pStyle w:val="infoblue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 xml:space="preserve">O </w:t>
      </w:r>
      <w:r w:rsidR="00011014">
        <w:rPr>
          <w:rFonts w:ascii="Arial" w:hAnsi="Arial" w:cs="Arial"/>
          <w:i w:val="0"/>
          <w:color w:val="auto"/>
          <w:lang w:val="pt-PT"/>
        </w:rPr>
        <w:t>código</w:t>
      </w:r>
      <w:r>
        <w:rPr>
          <w:rFonts w:ascii="Arial" w:hAnsi="Arial" w:cs="Arial"/>
          <w:i w:val="0"/>
          <w:color w:val="auto"/>
          <w:lang w:val="pt-PT"/>
        </w:rPr>
        <w:t xml:space="preserve"> de</w:t>
      </w:r>
      <w:r w:rsidR="00F10147">
        <w:rPr>
          <w:rFonts w:ascii="Arial" w:hAnsi="Arial" w:cs="Arial"/>
          <w:i w:val="0"/>
          <w:color w:val="auto"/>
          <w:lang w:val="pt-PT"/>
        </w:rPr>
        <w:t>ve</w:t>
      </w:r>
      <w:r>
        <w:rPr>
          <w:rFonts w:ascii="Arial" w:hAnsi="Arial" w:cs="Arial"/>
          <w:i w:val="0"/>
          <w:color w:val="auto"/>
          <w:lang w:val="pt-PT"/>
        </w:rPr>
        <w:t xml:space="preserve"> ter a seguinte ordem no desenvolvimento:</w:t>
      </w:r>
    </w:p>
    <w:p w:rsidR="00CF1E5E" w:rsidRDefault="00011014" w:rsidP="00CF1E5E">
      <w:pPr>
        <w:pStyle w:val="infoblue"/>
        <w:numPr>
          <w:ilvl w:val="0"/>
          <w:numId w:val="7"/>
        </w:numPr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Comentário</w:t>
      </w:r>
      <w:r w:rsidR="00CF1E5E">
        <w:rPr>
          <w:rFonts w:ascii="Arial" w:hAnsi="Arial" w:cs="Arial"/>
          <w:i w:val="0"/>
          <w:color w:val="auto"/>
          <w:lang w:val="pt-PT"/>
        </w:rPr>
        <w:t xml:space="preserve"> Inicial</w:t>
      </w:r>
    </w:p>
    <w:p w:rsidR="00CF1E5E" w:rsidRDefault="00CF1E5E" w:rsidP="00CF1E5E">
      <w:pPr>
        <w:pStyle w:val="infoblue"/>
        <w:numPr>
          <w:ilvl w:val="0"/>
          <w:numId w:val="7"/>
        </w:numPr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Packages e Imports</w:t>
      </w:r>
    </w:p>
    <w:p w:rsidR="00CF1E5E" w:rsidRDefault="00011014" w:rsidP="00CF1E5E">
      <w:pPr>
        <w:pStyle w:val="infoblue"/>
        <w:numPr>
          <w:ilvl w:val="0"/>
          <w:numId w:val="7"/>
        </w:numPr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Variáveis</w:t>
      </w:r>
    </w:p>
    <w:p w:rsidR="00CF1E5E" w:rsidRDefault="00CF1E5E" w:rsidP="00CF1E5E">
      <w:pPr>
        <w:pStyle w:val="infoblue"/>
        <w:numPr>
          <w:ilvl w:val="0"/>
          <w:numId w:val="7"/>
        </w:numPr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Declarações de classes e interface</w:t>
      </w:r>
    </w:p>
    <w:p w:rsidR="00CF1E5E" w:rsidRDefault="00CF1E5E" w:rsidP="00CF1E5E">
      <w:pPr>
        <w:pStyle w:val="infoblue"/>
        <w:numPr>
          <w:ilvl w:val="0"/>
          <w:numId w:val="7"/>
        </w:numPr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Construtores</w:t>
      </w:r>
    </w:p>
    <w:p w:rsidR="00CF1E5E" w:rsidRPr="00124FC0" w:rsidRDefault="00011014" w:rsidP="00CF1E5E">
      <w:pPr>
        <w:pStyle w:val="infoblue"/>
        <w:numPr>
          <w:ilvl w:val="0"/>
          <w:numId w:val="7"/>
        </w:numPr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Métodos</w:t>
      </w:r>
    </w:p>
    <w:p w:rsidR="00BA7D05" w:rsidRDefault="00BA7D05">
      <w:pPr>
        <w:pStyle w:val="Cabealho1"/>
      </w:pPr>
      <w:bookmarkStart w:id="11" w:name="_Toc105989060"/>
      <w:bookmarkStart w:id="12" w:name="_Toc428177388"/>
      <w:r>
        <w:t>Comentários</w:t>
      </w:r>
      <w:bookmarkEnd w:id="11"/>
      <w:bookmarkEnd w:id="12"/>
    </w:p>
    <w:p w:rsidR="008E7DDC" w:rsidRPr="00B67EEA" w:rsidRDefault="00B67EEA" w:rsidP="008E7DDC">
      <w:pPr>
        <w:autoSpaceDE w:val="0"/>
        <w:autoSpaceDN w:val="0"/>
        <w:adjustRightInd w:val="0"/>
        <w:jc w:val="left"/>
        <w:rPr>
          <w:b/>
          <w:color w:val="auto"/>
          <w:sz w:val="18"/>
          <w:szCs w:val="18"/>
          <w:lang w:eastAsia="pt-PT"/>
        </w:rPr>
      </w:pPr>
      <w:r w:rsidRPr="00B67EEA">
        <w:rPr>
          <w:b/>
          <w:color w:val="auto"/>
          <w:sz w:val="18"/>
          <w:szCs w:val="18"/>
          <w:lang w:eastAsia="pt-PT"/>
        </w:rPr>
        <w:t>Comentário padrão/inicial</w:t>
      </w:r>
    </w:p>
    <w:p w:rsidR="00B67EEA" w:rsidRDefault="00B67EEA" w:rsidP="008E7DDC">
      <w:pPr>
        <w:autoSpaceDE w:val="0"/>
        <w:autoSpaceDN w:val="0"/>
        <w:adjustRightInd w:val="0"/>
        <w:jc w:val="left"/>
        <w:rPr>
          <w:color w:val="auto"/>
          <w:sz w:val="18"/>
          <w:szCs w:val="18"/>
          <w:lang w:eastAsia="pt-PT"/>
        </w:rPr>
      </w:pPr>
    </w:p>
    <w:p w:rsidR="00B67EEA" w:rsidRDefault="00B67EEA" w:rsidP="008E7DDC">
      <w:pPr>
        <w:autoSpaceDE w:val="0"/>
        <w:autoSpaceDN w:val="0"/>
        <w:adjustRightInd w:val="0"/>
        <w:jc w:val="left"/>
        <w:rPr>
          <w:color w:val="auto"/>
          <w:sz w:val="18"/>
          <w:szCs w:val="18"/>
          <w:lang w:eastAsia="pt-PT"/>
        </w:rPr>
      </w:pPr>
      <w:r>
        <w:rPr>
          <w:color w:val="auto"/>
          <w:sz w:val="18"/>
          <w:szCs w:val="18"/>
          <w:lang w:eastAsia="pt-PT"/>
        </w:rPr>
        <w:t>Sempre ao criar uma nova classe deve ter o comentário inicial com todas as informações.</w:t>
      </w:r>
    </w:p>
    <w:p w:rsidR="00B67EEA" w:rsidRPr="00B67EEA" w:rsidRDefault="00B67EEA" w:rsidP="008E7DDC">
      <w:pPr>
        <w:autoSpaceDE w:val="0"/>
        <w:autoSpaceDN w:val="0"/>
        <w:adjustRightInd w:val="0"/>
        <w:jc w:val="left"/>
        <w:rPr>
          <w:color w:val="auto"/>
          <w:sz w:val="18"/>
          <w:szCs w:val="18"/>
          <w:lang w:eastAsia="pt-PT"/>
        </w:rPr>
      </w:pPr>
    </w:p>
    <w:p w:rsidR="008E7DDC" w:rsidRPr="008E7DDC" w:rsidRDefault="008E7DDC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 w:rsidRPr="008E7DDC">
        <w:rPr>
          <w:color w:val="auto"/>
          <w:sz w:val="18"/>
          <w:szCs w:val="18"/>
          <w:lang w:eastAsia="pt-PT"/>
        </w:rPr>
        <w:t>/*</w:t>
      </w:r>
    </w:p>
    <w:p w:rsidR="008E7DDC" w:rsidRPr="008E7DDC" w:rsidRDefault="00EA1C07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>
        <w:rPr>
          <w:color w:val="auto"/>
          <w:sz w:val="18"/>
          <w:szCs w:val="18"/>
          <w:lang w:eastAsia="pt-PT"/>
        </w:rPr>
        <w:t xml:space="preserve"> * &lt; Login.Java</w:t>
      </w:r>
      <w:bookmarkStart w:id="13" w:name="_GoBack"/>
      <w:bookmarkEnd w:id="13"/>
      <w:r w:rsidR="008E7DDC" w:rsidRPr="008E7DDC">
        <w:rPr>
          <w:color w:val="auto"/>
          <w:sz w:val="18"/>
          <w:szCs w:val="18"/>
          <w:lang w:eastAsia="pt-PT"/>
        </w:rPr>
        <w:t>&gt;</w:t>
      </w:r>
    </w:p>
    <w:p w:rsidR="008E7DDC" w:rsidRPr="008E7DDC" w:rsidRDefault="008E7DDC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 w:rsidRPr="008E7DDC">
        <w:rPr>
          <w:color w:val="auto"/>
          <w:sz w:val="18"/>
          <w:szCs w:val="18"/>
          <w:lang w:eastAsia="pt-PT"/>
        </w:rPr>
        <w:t xml:space="preserve"> *</w:t>
      </w:r>
    </w:p>
    <w:p w:rsidR="008E7DDC" w:rsidRPr="008E7DDC" w:rsidRDefault="00F10147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>
        <w:rPr>
          <w:color w:val="auto"/>
          <w:sz w:val="18"/>
          <w:szCs w:val="18"/>
          <w:lang w:eastAsia="pt-PT"/>
        </w:rPr>
        <w:t xml:space="preserve"> * Data de criação: &lt; 09/06/2017</w:t>
      </w:r>
      <w:r w:rsidR="008E7DDC" w:rsidRPr="008E7DDC">
        <w:rPr>
          <w:color w:val="auto"/>
          <w:sz w:val="18"/>
          <w:szCs w:val="18"/>
          <w:lang w:eastAsia="pt-PT"/>
        </w:rPr>
        <w:t xml:space="preserve"> &gt;</w:t>
      </w:r>
    </w:p>
    <w:p w:rsidR="008E7DDC" w:rsidRPr="008E7DDC" w:rsidRDefault="008E7DDC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 w:rsidRPr="008E7DDC">
        <w:rPr>
          <w:color w:val="auto"/>
          <w:sz w:val="18"/>
          <w:szCs w:val="18"/>
          <w:lang w:eastAsia="pt-PT"/>
        </w:rPr>
        <w:t xml:space="preserve"> *</w:t>
      </w:r>
    </w:p>
    <w:p w:rsidR="008E7DDC" w:rsidRPr="008E7DDC" w:rsidRDefault="00F10147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>
        <w:rPr>
          <w:color w:val="auto"/>
          <w:sz w:val="18"/>
          <w:szCs w:val="18"/>
          <w:lang w:eastAsia="pt-PT"/>
        </w:rPr>
        <w:t xml:space="preserve"> * Desenvolvido por Ruan</w:t>
      </w:r>
      <w:r w:rsidR="008E7DDC" w:rsidRPr="008E7DDC">
        <w:rPr>
          <w:color w:val="auto"/>
          <w:sz w:val="18"/>
          <w:szCs w:val="18"/>
          <w:lang w:eastAsia="pt-PT"/>
        </w:rPr>
        <w:t>.</w:t>
      </w:r>
    </w:p>
    <w:p w:rsidR="008E7DDC" w:rsidRPr="008E7DDC" w:rsidRDefault="008E7DDC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 w:rsidRPr="008E7DDC">
        <w:rPr>
          <w:color w:val="auto"/>
          <w:sz w:val="18"/>
          <w:szCs w:val="18"/>
          <w:lang w:eastAsia="pt-PT"/>
        </w:rPr>
        <w:t xml:space="preserve"> * Fáb</w:t>
      </w:r>
      <w:r w:rsidR="00F10147">
        <w:rPr>
          <w:color w:val="auto"/>
          <w:sz w:val="18"/>
          <w:szCs w:val="18"/>
          <w:lang w:eastAsia="pt-PT"/>
        </w:rPr>
        <w:t>rica de Software – SGSP Mobile</w:t>
      </w:r>
    </w:p>
    <w:p w:rsidR="008E7DDC" w:rsidRDefault="008E7DDC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 w:rsidRPr="008E7DDC">
        <w:rPr>
          <w:color w:val="auto"/>
          <w:sz w:val="18"/>
          <w:szCs w:val="18"/>
          <w:lang w:eastAsia="pt-PT"/>
        </w:rPr>
        <w:t xml:space="preserve"> */</w:t>
      </w:r>
    </w:p>
    <w:p w:rsidR="00AD1555" w:rsidRDefault="00AD1555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</w:p>
    <w:p w:rsidR="00AD1555" w:rsidRDefault="00AD1555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</w:p>
    <w:p w:rsidR="00AD1555" w:rsidRDefault="00AD1555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</w:p>
    <w:p w:rsidR="00B67EEA" w:rsidRDefault="00B67EEA" w:rsidP="00B67EEA">
      <w:pPr>
        <w:autoSpaceDE w:val="0"/>
        <w:autoSpaceDN w:val="0"/>
        <w:adjustRightInd w:val="0"/>
        <w:jc w:val="left"/>
        <w:rPr>
          <w:color w:val="auto"/>
          <w:sz w:val="18"/>
          <w:szCs w:val="18"/>
          <w:lang w:eastAsia="pt-PT"/>
        </w:rPr>
      </w:pPr>
    </w:p>
    <w:p w:rsidR="00B67EEA" w:rsidRPr="00B67EEA" w:rsidRDefault="00B67EEA" w:rsidP="00B67EEA">
      <w:pPr>
        <w:autoSpaceDE w:val="0"/>
        <w:autoSpaceDN w:val="0"/>
        <w:adjustRightInd w:val="0"/>
        <w:jc w:val="left"/>
        <w:rPr>
          <w:b/>
          <w:color w:val="auto"/>
          <w:sz w:val="18"/>
          <w:szCs w:val="18"/>
          <w:lang w:eastAsia="pt-PT"/>
        </w:rPr>
      </w:pPr>
      <w:r w:rsidRPr="00B67EEA">
        <w:rPr>
          <w:b/>
          <w:color w:val="auto"/>
          <w:sz w:val="18"/>
          <w:szCs w:val="18"/>
          <w:lang w:eastAsia="pt-PT"/>
        </w:rPr>
        <w:lastRenderedPageBreak/>
        <w:t>Comentário JavaDoc de Classes</w:t>
      </w:r>
    </w:p>
    <w:p w:rsidR="00B67EEA" w:rsidRDefault="00B67EEA" w:rsidP="00B67EEA">
      <w:pPr>
        <w:autoSpaceDE w:val="0"/>
        <w:autoSpaceDN w:val="0"/>
        <w:adjustRightInd w:val="0"/>
        <w:jc w:val="left"/>
        <w:rPr>
          <w:color w:val="auto"/>
          <w:sz w:val="18"/>
          <w:szCs w:val="18"/>
          <w:lang w:eastAsia="pt-PT"/>
        </w:rPr>
      </w:pPr>
    </w:p>
    <w:p w:rsidR="00B67EEA" w:rsidRDefault="00B67EEA" w:rsidP="00B67EEA">
      <w:pPr>
        <w:autoSpaceDE w:val="0"/>
        <w:autoSpaceDN w:val="0"/>
        <w:adjustRightInd w:val="0"/>
        <w:jc w:val="left"/>
        <w:rPr>
          <w:color w:val="auto"/>
          <w:sz w:val="18"/>
          <w:szCs w:val="18"/>
          <w:lang w:eastAsia="pt-PT"/>
        </w:rPr>
      </w:pPr>
      <w:r w:rsidRPr="00B67EEA">
        <w:rPr>
          <w:color w:val="auto"/>
          <w:sz w:val="18"/>
          <w:szCs w:val="18"/>
          <w:lang w:eastAsia="pt-PT"/>
        </w:rPr>
        <w:t>Antes do nome de cada classe deverá haver um comentário no padrão JavaDoc com os seguintes itens:</w:t>
      </w:r>
    </w:p>
    <w:p w:rsidR="00B67EEA" w:rsidRDefault="00B67EEA" w:rsidP="00B67EEA">
      <w:pPr>
        <w:autoSpaceDE w:val="0"/>
        <w:autoSpaceDN w:val="0"/>
        <w:adjustRightInd w:val="0"/>
        <w:jc w:val="left"/>
        <w:rPr>
          <w:color w:val="auto"/>
          <w:sz w:val="18"/>
          <w:szCs w:val="18"/>
          <w:lang w:eastAsia="pt-PT"/>
        </w:rPr>
      </w:pPr>
    </w:p>
    <w:p w:rsidR="00B67EEA" w:rsidRPr="00B67EEA" w:rsidRDefault="00B67EEA" w:rsidP="00B67EEA">
      <w:pPr>
        <w:autoSpaceDE w:val="0"/>
        <w:autoSpaceDN w:val="0"/>
        <w:adjustRightInd w:val="0"/>
        <w:ind w:left="708"/>
        <w:jc w:val="left"/>
        <w:rPr>
          <w:color w:val="auto"/>
          <w:sz w:val="18"/>
          <w:szCs w:val="18"/>
          <w:lang w:eastAsia="pt-PT"/>
        </w:rPr>
      </w:pPr>
      <w:r w:rsidRPr="00B67EEA">
        <w:rPr>
          <w:color w:val="auto"/>
          <w:sz w:val="18"/>
          <w:szCs w:val="18"/>
          <w:lang w:eastAsia="pt-PT"/>
        </w:rPr>
        <w:t>/**</w:t>
      </w:r>
    </w:p>
    <w:p w:rsidR="00B67EEA" w:rsidRPr="00B67EEA" w:rsidRDefault="00B67EEA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>
        <w:rPr>
          <w:color w:val="auto"/>
          <w:sz w:val="18"/>
          <w:szCs w:val="18"/>
          <w:lang w:eastAsia="pt-PT"/>
        </w:rPr>
        <w:t xml:space="preserve"> </w:t>
      </w:r>
      <w:r w:rsidRPr="00B67EEA">
        <w:rPr>
          <w:color w:val="auto"/>
          <w:sz w:val="18"/>
          <w:szCs w:val="18"/>
          <w:lang w:eastAsia="pt-PT"/>
        </w:rPr>
        <w:t>* &lt;Descrição da funcionalidade da Classe&gt;</w:t>
      </w:r>
    </w:p>
    <w:p w:rsidR="00B67EEA" w:rsidRPr="00B67EEA" w:rsidRDefault="00B67EEA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>
        <w:rPr>
          <w:color w:val="auto"/>
          <w:sz w:val="18"/>
          <w:szCs w:val="18"/>
          <w:lang w:eastAsia="pt-PT"/>
        </w:rPr>
        <w:t xml:space="preserve"> </w:t>
      </w:r>
      <w:r w:rsidR="00F10147">
        <w:rPr>
          <w:color w:val="auto"/>
          <w:sz w:val="18"/>
          <w:szCs w:val="18"/>
          <w:lang w:eastAsia="pt-PT"/>
        </w:rPr>
        <w:t>* @author: &lt;Ruan</w:t>
      </w:r>
      <w:r w:rsidRPr="00B67EEA">
        <w:rPr>
          <w:color w:val="auto"/>
          <w:sz w:val="18"/>
          <w:szCs w:val="18"/>
          <w:lang w:eastAsia="pt-PT"/>
        </w:rPr>
        <w:t>&gt;</w:t>
      </w:r>
    </w:p>
    <w:p w:rsidR="00B67EEA" w:rsidRDefault="00B67EEA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>
        <w:rPr>
          <w:color w:val="auto"/>
          <w:sz w:val="18"/>
          <w:szCs w:val="18"/>
          <w:lang w:eastAsia="pt-PT"/>
        </w:rPr>
        <w:t xml:space="preserve"> </w:t>
      </w:r>
      <w:r w:rsidRPr="00B67EEA">
        <w:rPr>
          <w:color w:val="auto"/>
          <w:sz w:val="18"/>
          <w:szCs w:val="18"/>
          <w:lang w:eastAsia="pt-PT"/>
        </w:rPr>
        <w:t>*/</w:t>
      </w:r>
    </w:p>
    <w:p w:rsidR="00B67EEA" w:rsidRDefault="00B67EEA" w:rsidP="00B67EEA">
      <w:pPr>
        <w:autoSpaceDE w:val="0"/>
        <w:autoSpaceDN w:val="0"/>
        <w:adjustRightInd w:val="0"/>
        <w:jc w:val="left"/>
        <w:rPr>
          <w:color w:val="auto"/>
          <w:sz w:val="18"/>
          <w:szCs w:val="18"/>
          <w:lang w:eastAsia="pt-PT"/>
        </w:rPr>
      </w:pPr>
    </w:p>
    <w:p w:rsidR="00B67EEA" w:rsidRPr="00B67EEA" w:rsidRDefault="00B67EEA" w:rsidP="00B67EEA">
      <w:pPr>
        <w:autoSpaceDE w:val="0"/>
        <w:autoSpaceDN w:val="0"/>
        <w:adjustRightInd w:val="0"/>
        <w:jc w:val="left"/>
        <w:rPr>
          <w:b/>
          <w:color w:val="auto"/>
          <w:sz w:val="18"/>
          <w:szCs w:val="18"/>
          <w:lang w:eastAsia="pt-PT"/>
        </w:rPr>
      </w:pPr>
      <w:r w:rsidRPr="00B67EEA">
        <w:rPr>
          <w:b/>
          <w:color w:val="auto"/>
          <w:sz w:val="18"/>
          <w:szCs w:val="18"/>
          <w:lang w:eastAsia="pt-PT"/>
        </w:rPr>
        <w:t>Comentário JavaDoc de Métodos</w:t>
      </w:r>
    </w:p>
    <w:p w:rsidR="00B67EEA" w:rsidRDefault="00B67EEA" w:rsidP="00B67EEA">
      <w:pPr>
        <w:autoSpaceDE w:val="0"/>
        <w:autoSpaceDN w:val="0"/>
        <w:adjustRightInd w:val="0"/>
        <w:jc w:val="left"/>
        <w:rPr>
          <w:color w:val="auto"/>
          <w:sz w:val="18"/>
          <w:szCs w:val="18"/>
          <w:lang w:eastAsia="pt-PT"/>
        </w:rPr>
      </w:pPr>
    </w:p>
    <w:p w:rsidR="00B67EEA" w:rsidRDefault="00B67EEA" w:rsidP="00B67EEA">
      <w:pPr>
        <w:autoSpaceDE w:val="0"/>
        <w:autoSpaceDN w:val="0"/>
        <w:adjustRightInd w:val="0"/>
        <w:jc w:val="left"/>
        <w:rPr>
          <w:color w:val="auto"/>
          <w:sz w:val="18"/>
          <w:szCs w:val="18"/>
          <w:lang w:eastAsia="pt-PT"/>
        </w:rPr>
      </w:pPr>
      <w:r w:rsidRPr="00B67EEA">
        <w:rPr>
          <w:color w:val="auto"/>
          <w:sz w:val="18"/>
          <w:szCs w:val="18"/>
          <w:lang w:eastAsia="pt-PT"/>
        </w:rPr>
        <w:t>Antes de cada método deverá haver um comentário no padrão JavaDoc com os seguintes itens:</w:t>
      </w:r>
    </w:p>
    <w:p w:rsidR="00B67EEA" w:rsidRPr="00B67EEA" w:rsidRDefault="00B67EEA" w:rsidP="00B67EEA">
      <w:pPr>
        <w:autoSpaceDE w:val="0"/>
        <w:autoSpaceDN w:val="0"/>
        <w:adjustRightInd w:val="0"/>
        <w:jc w:val="left"/>
        <w:rPr>
          <w:color w:val="auto"/>
          <w:sz w:val="18"/>
          <w:szCs w:val="18"/>
          <w:lang w:eastAsia="pt-PT"/>
        </w:rPr>
      </w:pPr>
    </w:p>
    <w:p w:rsidR="00B67EEA" w:rsidRPr="00B67EEA" w:rsidRDefault="00B67EEA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 w:rsidRPr="00B67EEA">
        <w:rPr>
          <w:color w:val="auto"/>
          <w:sz w:val="18"/>
          <w:szCs w:val="18"/>
          <w:lang w:eastAsia="pt-PT"/>
        </w:rPr>
        <w:t>/**</w:t>
      </w:r>
    </w:p>
    <w:p w:rsidR="00B67EEA" w:rsidRPr="00B67EEA" w:rsidRDefault="00B67EEA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>
        <w:rPr>
          <w:color w:val="auto"/>
          <w:sz w:val="18"/>
          <w:szCs w:val="18"/>
          <w:lang w:eastAsia="pt-PT"/>
        </w:rPr>
        <w:t xml:space="preserve"> </w:t>
      </w:r>
      <w:r w:rsidRPr="00B67EEA">
        <w:rPr>
          <w:color w:val="auto"/>
          <w:sz w:val="18"/>
          <w:szCs w:val="18"/>
          <w:lang w:eastAsia="pt-PT"/>
        </w:rPr>
        <w:t>* &lt;Descrição completa das funcionalidades do método&gt;</w:t>
      </w:r>
    </w:p>
    <w:p w:rsidR="00B67EEA" w:rsidRPr="00B67EEA" w:rsidRDefault="00B67EEA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>
        <w:rPr>
          <w:color w:val="auto"/>
          <w:sz w:val="18"/>
          <w:szCs w:val="18"/>
          <w:lang w:eastAsia="pt-PT"/>
        </w:rPr>
        <w:t xml:space="preserve"> </w:t>
      </w:r>
      <w:r w:rsidRPr="00B67EEA">
        <w:rPr>
          <w:color w:val="auto"/>
          <w:sz w:val="18"/>
          <w:szCs w:val="18"/>
          <w:lang w:eastAsia="pt-PT"/>
        </w:rPr>
        <w:t>* @return &lt;tipo do retorno do método: String, int, etc&gt;</w:t>
      </w:r>
    </w:p>
    <w:p w:rsidR="00B67EEA" w:rsidRPr="00B67EEA" w:rsidRDefault="00B67EEA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>
        <w:rPr>
          <w:color w:val="auto"/>
          <w:sz w:val="18"/>
          <w:szCs w:val="18"/>
          <w:lang w:eastAsia="pt-PT"/>
        </w:rPr>
        <w:t xml:space="preserve"> </w:t>
      </w:r>
      <w:r w:rsidRPr="00B67EEA">
        <w:rPr>
          <w:color w:val="auto"/>
          <w:sz w:val="18"/>
          <w:szCs w:val="18"/>
          <w:lang w:eastAsia="pt-PT"/>
        </w:rPr>
        <w:t>* @param &lt;parâmetro1&gt; &lt;Descrição do parâmetro&gt;</w:t>
      </w:r>
    </w:p>
    <w:p w:rsidR="00B67EEA" w:rsidRPr="00B67EEA" w:rsidRDefault="00B67EEA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>
        <w:rPr>
          <w:color w:val="auto"/>
          <w:sz w:val="18"/>
          <w:szCs w:val="18"/>
          <w:lang w:eastAsia="pt-PT"/>
        </w:rPr>
        <w:t xml:space="preserve"> </w:t>
      </w:r>
      <w:r w:rsidRPr="00B67EEA">
        <w:rPr>
          <w:color w:val="auto"/>
          <w:sz w:val="18"/>
          <w:szCs w:val="18"/>
          <w:lang w:eastAsia="pt-PT"/>
        </w:rPr>
        <w:t>* @param &lt;parâmetro2&gt; &lt;Descrição do parâmetro&gt;</w:t>
      </w:r>
    </w:p>
    <w:p w:rsidR="00B67EEA" w:rsidRPr="00B67EEA" w:rsidRDefault="00B67EEA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>
        <w:rPr>
          <w:color w:val="auto"/>
          <w:sz w:val="18"/>
          <w:szCs w:val="18"/>
          <w:lang w:eastAsia="pt-PT"/>
        </w:rPr>
        <w:t xml:space="preserve"> </w:t>
      </w:r>
      <w:r w:rsidRPr="00B67EEA">
        <w:rPr>
          <w:color w:val="auto"/>
          <w:sz w:val="18"/>
          <w:szCs w:val="18"/>
          <w:lang w:eastAsia="pt-PT"/>
        </w:rPr>
        <w:t>* @exception &lt;exceção retornada&gt;</w:t>
      </w:r>
    </w:p>
    <w:p w:rsidR="00B67EEA" w:rsidRPr="00B67EEA" w:rsidRDefault="00B67EEA" w:rsidP="00B67EEA">
      <w:pPr>
        <w:autoSpaceDE w:val="0"/>
        <w:autoSpaceDN w:val="0"/>
        <w:adjustRightInd w:val="0"/>
        <w:ind w:firstLine="708"/>
        <w:jc w:val="left"/>
        <w:rPr>
          <w:color w:val="auto"/>
          <w:sz w:val="18"/>
          <w:szCs w:val="18"/>
          <w:lang w:eastAsia="pt-PT"/>
        </w:rPr>
      </w:pPr>
      <w:r>
        <w:rPr>
          <w:color w:val="auto"/>
          <w:sz w:val="18"/>
          <w:szCs w:val="18"/>
          <w:lang w:eastAsia="pt-PT"/>
        </w:rPr>
        <w:t xml:space="preserve"> </w:t>
      </w:r>
      <w:r w:rsidRPr="00B67EEA">
        <w:rPr>
          <w:color w:val="auto"/>
          <w:sz w:val="18"/>
          <w:szCs w:val="18"/>
          <w:lang w:eastAsia="pt-PT"/>
        </w:rPr>
        <w:t>*/</w:t>
      </w:r>
    </w:p>
    <w:p w:rsidR="00BA7D05" w:rsidRDefault="00BA7D05">
      <w:pPr>
        <w:pStyle w:val="Cabealho1"/>
      </w:pPr>
      <w:bookmarkStart w:id="14" w:name="_Toc105989061"/>
      <w:bookmarkStart w:id="15" w:name="_Toc428177389"/>
      <w:r>
        <w:t>Nomeação</w:t>
      </w:r>
      <w:bookmarkEnd w:id="14"/>
      <w:bookmarkEnd w:id="15"/>
    </w:p>
    <w:p w:rsidR="00F71BD1" w:rsidRDefault="0062589C" w:rsidP="00982C22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  <w:lang w:val="pt-PT"/>
        </w:rPr>
      </w:pPr>
      <w:r w:rsidRPr="000A01DE">
        <w:rPr>
          <w:rFonts w:ascii="Arial" w:hAnsi="Arial" w:cs="Arial"/>
          <w:b/>
          <w:i w:val="0"/>
          <w:color w:val="auto"/>
          <w:lang w:val="pt-PT"/>
        </w:rPr>
        <w:t>Variáveis:</w:t>
      </w:r>
      <w:r w:rsidRPr="000A01DE">
        <w:rPr>
          <w:rFonts w:ascii="Arial" w:hAnsi="Arial" w:cs="Arial"/>
          <w:i w:val="0"/>
          <w:color w:val="auto"/>
          <w:lang w:val="pt-PT"/>
        </w:rPr>
        <w:t xml:space="preserve"> </w:t>
      </w:r>
      <w:r w:rsidR="00982C22">
        <w:rPr>
          <w:rFonts w:ascii="Arial" w:hAnsi="Arial" w:cs="Arial"/>
          <w:i w:val="0"/>
          <w:color w:val="auto"/>
          <w:lang w:val="pt-PT"/>
        </w:rPr>
        <w:t>Não poderá começar com a primeira letra maiúscula e também não pode começar com numero ou caracter especiais. A nomeação terá a primeira palavra coincidindo com oque será utlizada e sempre que precisar de mais uma palavra tem que começar com a letra maiúscula.</w:t>
      </w:r>
    </w:p>
    <w:p w:rsidR="00201E89" w:rsidRDefault="00201E89" w:rsidP="00982C22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  <w:lang w:val="pt-PT"/>
        </w:rPr>
      </w:pPr>
    </w:p>
    <w:p w:rsidR="004171E7" w:rsidRDefault="004171E7" w:rsidP="00982C22">
      <w:pPr>
        <w:pStyle w:val="infoblue"/>
        <w:spacing w:before="0" w:beforeAutospacing="0" w:after="0" w:afterAutospacing="0"/>
        <w:jc w:val="both"/>
        <w:rPr>
          <w:rFonts w:ascii="Arial" w:hAnsi="Arial" w:cs="Arial"/>
          <w:b/>
          <w:i w:val="0"/>
          <w:color w:val="auto"/>
          <w:lang w:val="pt-PT"/>
        </w:rPr>
      </w:pPr>
      <w:r>
        <w:rPr>
          <w:rFonts w:ascii="Arial" w:hAnsi="Arial" w:cs="Arial"/>
          <w:b/>
          <w:i w:val="0"/>
          <w:color w:val="auto"/>
          <w:lang w:val="pt-PT"/>
        </w:rPr>
        <w:t xml:space="preserve">Ex: </w:t>
      </w:r>
    </w:p>
    <w:p w:rsidR="005676BE" w:rsidRDefault="00982C22" w:rsidP="004171E7">
      <w:pPr>
        <w:pStyle w:val="infoblue"/>
        <w:spacing w:before="0" w:beforeAutospacing="0" w:after="0" w:afterAutospacing="0"/>
        <w:ind w:firstLine="708"/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String nome;</w:t>
      </w:r>
    </w:p>
    <w:p w:rsidR="00982C22" w:rsidRDefault="00982C22" w:rsidP="004171E7">
      <w:pPr>
        <w:pStyle w:val="infoblue"/>
        <w:spacing w:before="0" w:beforeAutospacing="0" w:after="0" w:afterAutospacing="0"/>
        <w:ind w:firstLine="708"/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String dataNascimento;</w:t>
      </w:r>
    </w:p>
    <w:p w:rsidR="00982C22" w:rsidRDefault="00982C22" w:rsidP="00982C22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  <w:lang w:val="pt-PT"/>
        </w:rPr>
      </w:pPr>
    </w:p>
    <w:p w:rsidR="00982C22" w:rsidRDefault="00982C22" w:rsidP="00982C22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</w:rPr>
      </w:pPr>
      <w:r w:rsidRPr="000A01DE">
        <w:rPr>
          <w:rFonts w:ascii="Arial" w:hAnsi="Arial" w:cs="Arial"/>
          <w:b/>
          <w:i w:val="0"/>
          <w:color w:val="auto"/>
        </w:rPr>
        <w:t>Classes:</w:t>
      </w:r>
      <w:r w:rsidRPr="000A01DE"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>A</w:t>
      </w:r>
      <w:r w:rsidR="005676BE">
        <w:rPr>
          <w:rFonts w:ascii="Arial" w:hAnsi="Arial" w:cs="Arial"/>
          <w:i w:val="0"/>
          <w:color w:val="auto"/>
        </w:rPr>
        <w:t xml:space="preserve"> primeira palavra </w:t>
      </w:r>
      <w:r w:rsidR="00F26087">
        <w:rPr>
          <w:rFonts w:ascii="Arial" w:hAnsi="Arial" w:cs="Arial"/>
          <w:i w:val="0"/>
          <w:color w:val="auto"/>
        </w:rPr>
        <w:t>terá</w:t>
      </w:r>
      <w:r w:rsidR="005676BE">
        <w:rPr>
          <w:rFonts w:ascii="Arial" w:hAnsi="Arial" w:cs="Arial"/>
          <w:i w:val="0"/>
          <w:color w:val="auto"/>
        </w:rPr>
        <w:t xml:space="preserve"> que ser em </w:t>
      </w:r>
      <w:r w:rsidR="00F26087">
        <w:rPr>
          <w:rFonts w:ascii="Arial" w:hAnsi="Arial" w:cs="Arial"/>
          <w:i w:val="0"/>
          <w:color w:val="auto"/>
        </w:rPr>
        <w:t>maiúscula</w:t>
      </w:r>
      <w:r w:rsidR="005676BE">
        <w:rPr>
          <w:rFonts w:ascii="Arial" w:hAnsi="Arial" w:cs="Arial"/>
          <w:i w:val="0"/>
          <w:color w:val="auto"/>
        </w:rPr>
        <w:t xml:space="preserve">, e não </w:t>
      </w:r>
      <w:r w:rsidR="00F26087">
        <w:rPr>
          <w:rFonts w:ascii="Arial" w:hAnsi="Arial" w:cs="Arial"/>
          <w:i w:val="0"/>
          <w:color w:val="auto"/>
        </w:rPr>
        <w:t>poderá</w:t>
      </w:r>
      <w:r w:rsidR="005676BE">
        <w:rPr>
          <w:rFonts w:ascii="Arial" w:hAnsi="Arial" w:cs="Arial"/>
          <w:i w:val="0"/>
          <w:color w:val="auto"/>
        </w:rPr>
        <w:t xml:space="preserve"> começa</w:t>
      </w:r>
      <w:r>
        <w:rPr>
          <w:rFonts w:ascii="Arial" w:hAnsi="Arial" w:cs="Arial"/>
          <w:i w:val="0"/>
          <w:color w:val="auto"/>
        </w:rPr>
        <w:t xml:space="preserve">r com </w:t>
      </w:r>
      <w:r w:rsidR="00F26087">
        <w:rPr>
          <w:rFonts w:ascii="Arial" w:hAnsi="Arial" w:cs="Arial"/>
          <w:i w:val="0"/>
          <w:color w:val="auto"/>
        </w:rPr>
        <w:t>número</w:t>
      </w:r>
      <w:r>
        <w:rPr>
          <w:rFonts w:ascii="Arial" w:hAnsi="Arial" w:cs="Arial"/>
          <w:i w:val="0"/>
          <w:color w:val="auto"/>
        </w:rPr>
        <w:t xml:space="preserve"> ou </w:t>
      </w:r>
      <w:r w:rsidR="00F26087">
        <w:rPr>
          <w:rFonts w:ascii="Arial" w:hAnsi="Arial" w:cs="Arial"/>
          <w:i w:val="0"/>
          <w:color w:val="auto"/>
        </w:rPr>
        <w:t>caracter</w:t>
      </w:r>
      <w:r>
        <w:rPr>
          <w:rFonts w:ascii="Arial" w:hAnsi="Arial" w:cs="Arial"/>
          <w:i w:val="0"/>
          <w:color w:val="auto"/>
        </w:rPr>
        <w:t xml:space="preserve"> </w:t>
      </w:r>
      <w:r w:rsidR="005676BE">
        <w:rPr>
          <w:rFonts w:ascii="Arial" w:hAnsi="Arial" w:cs="Arial"/>
          <w:i w:val="0"/>
          <w:color w:val="auto"/>
        </w:rPr>
        <w:t>especiais.</w:t>
      </w:r>
    </w:p>
    <w:p w:rsidR="00201E89" w:rsidRDefault="00201E89" w:rsidP="00982C22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</w:rPr>
      </w:pPr>
    </w:p>
    <w:p w:rsidR="004171E7" w:rsidRDefault="005676BE" w:rsidP="00982C22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</w:rPr>
      </w:pPr>
      <w:r w:rsidRPr="000A01DE">
        <w:rPr>
          <w:rFonts w:ascii="Arial" w:hAnsi="Arial" w:cs="Arial"/>
          <w:b/>
          <w:i w:val="0"/>
          <w:color w:val="auto"/>
        </w:rPr>
        <w:t>Ex:</w:t>
      </w:r>
      <w:r w:rsidRPr="000A01DE">
        <w:rPr>
          <w:rFonts w:ascii="Arial" w:hAnsi="Arial" w:cs="Arial"/>
          <w:i w:val="0"/>
          <w:color w:val="auto"/>
        </w:rPr>
        <w:t xml:space="preserve"> </w:t>
      </w:r>
    </w:p>
    <w:p w:rsidR="005676BE" w:rsidRDefault="00982C22" w:rsidP="004171E7">
      <w:pPr>
        <w:pStyle w:val="infoblue"/>
        <w:spacing w:before="0" w:beforeAutospacing="0" w:after="0" w:afterAutospacing="0"/>
        <w:ind w:firstLine="708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Formulario.class</w:t>
      </w:r>
    </w:p>
    <w:p w:rsidR="00601EA5" w:rsidRDefault="00601EA5" w:rsidP="004171E7">
      <w:pPr>
        <w:pStyle w:val="infoblue"/>
        <w:spacing w:before="0" w:beforeAutospacing="0" w:after="0" w:afterAutospacing="0"/>
        <w:ind w:firstLine="708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Login.java</w:t>
      </w:r>
    </w:p>
    <w:p w:rsidR="00982C22" w:rsidRDefault="00982C22" w:rsidP="00982C22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</w:rPr>
      </w:pPr>
    </w:p>
    <w:p w:rsidR="00982C22" w:rsidRDefault="00F26087" w:rsidP="00982C22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  <w:lang w:val="pt-PT"/>
        </w:rPr>
      </w:pPr>
      <w:r w:rsidRPr="000A01DE">
        <w:rPr>
          <w:rFonts w:ascii="Arial" w:hAnsi="Arial" w:cs="Arial"/>
          <w:b/>
          <w:i w:val="0"/>
          <w:color w:val="auto"/>
        </w:rPr>
        <w:t>Métodos</w:t>
      </w:r>
      <w:r w:rsidR="00982C22" w:rsidRPr="000A01DE">
        <w:rPr>
          <w:rFonts w:ascii="Arial" w:hAnsi="Arial" w:cs="Arial"/>
          <w:b/>
          <w:i w:val="0"/>
          <w:color w:val="auto"/>
        </w:rPr>
        <w:t>:</w:t>
      </w:r>
      <w:r w:rsidR="00201E89">
        <w:rPr>
          <w:rFonts w:ascii="Arial" w:hAnsi="Arial" w:cs="Arial"/>
          <w:i w:val="0"/>
          <w:color w:val="auto"/>
        </w:rPr>
        <w:t xml:space="preserve"> </w:t>
      </w:r>
      <w:r w:rsidR="00982C22">
        <w:rPr>
          <w:rFonts w:ascii="Arial" w:hAnsi="Arial" w:cs="Arial"/>
          <w:i w:val="0"/>
          <w:color w:val="auto"/>
          <w:lang w:val="pt-PT"/>
        </w:rPr>
        <w:t>Não poderá começar com a primeira letra maiúscula e também não pode começar com numero ou caracter especiais. A nomeação terá a primeira palavra coincidindo com oque será utlizada e sempre que precisar de mais uma palavra tem que começar com a letra maiúscula.</w:t>
      </w:r>
    </w:p>
    <w:p w:rsidR="00201E89" w:rsidRDefault="00201E89" w:rsidP="00982C22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  <w:lang w:val="pt-PT"/>
        </w:rPr>
      </w:pPr>
    </w:p>
    <w:p w:rsidR="004171E7" w:rsidRDefault="004171E7" w:rsidP="00982C22">
      <w:pPr>
        <w:pStyle w:val="infoblue"/>
        <w:spacing w:before="0" w:beforeAutospacing="0" w:after="0" w:afterAutospacing="0"/>
        <w:jc w:val="both"/>
        <w:rPr>
          <w:rFonts w:ascii="Arial" w:hAnsi="Arial" w:cs="Arial"/>
          <w:b/>
          <w:i w:val="0"/>
          <w:color w:val="auto"/>
          <w:lang w:val="pt-PT"/>
        </w:rPr>
      </w:pPr>
      <w:r>
        <w:rPr>
          <w:rFonts w:ascii="Arial" w:hAnsi="Arial" w:cs="Arial"/>
          <w:b/>
          <w:i w:val="0"/>
          <w:color w:val="auto"/>
          <w:lang w:val="pt-PT"/>
        </w:rPr>
        <w:t xml:space="preserve">Ex: </w:t>
      </w:r>
    </w:p>
    <w:p w:rsidR="00982C22" w:rsidRDefault="000A01DE" w:rsidP="004171E7">
      <w:pPr>
        <w:pStyle w:val="infoblue"/>
        <w:spacing w:before="0" w:beforeAutospacing="0" w:after="0" w:afterAutospacing="0"/>
        <w:ind w:firstLine="708"/>
        <w:jc w:val="both"/>
        <w:rPr>
          <w:rFonts w:ascii="Arial" w:hAnsi="Arial" w:cs="Arial"/>
          <w:i w:val="0"/>
          <w:color w:val="auto"/>
          <w:lang w:val="pt-PT"/>
        </w:rPr>
      </w:pPr>
      <w:r>
        <w:rPr>
          <w:rFonts w:ascii="Arial" w:hAnsi="Arial" w:cs="Arial"/>
          <w:i w:val="0"/>
          <w:color w:val="auto"/>
          <w:lang w:val="pt-PT"/>
        </w:rPr>
        <w:t>private void acessarWeb(){}</w:t>
      </w:r>
    </w:p>
    <w:p w:rsidR="00601EA5" w:rsidRPr="000A01DE" w:rsidRDefault="00601EA5" w:rsidP="00982C22">
      <w:pPr>
        <w:pStyle w:val="infoblue"/>
        <w:spacing w:before="0" w:beforeAutospacing="0" w:after="0" w:afterAutospacing="0"/>
        <w:jc w:val="both"/>
        <w:rPr>
          <w:rFonts w:ascii="Arial" w:hAnsi="Arial" w:cs="Arial"/>
          <w:i w:val="0"/>
          <w:color w:val="auto"/>
        </w:rPr>
      </w:pPr>
    </w:p>
    <w:p w:rsidR="00BA7D05" w:rsidRDefault="00BA7D05">
      <w:pPr>
        <w:pStyle w:val="Cabealho1"/>
        <w:rPr>
          <w:lang w:val="pt-PT"/>
        </w:rPr>
      </w:pPr>
      <w:bookmarkStart w:id="16" w:name="_Toc105989062"/>
      <w:bookmarkStart w:id="17" w:name="_Toc428177390"/>
      <w:r>
        <w:rPr>
          <w:lang w:val="pt-PT"/>
        </w:rPr>
        <w:t>Declaração</w:t>
      </w:r>
      <w:bookmarkEnd w:id="16"/>
      <w:bookmarkEnd w:id="17"/>
    </w:p>
    <w:p w:rsidR="000E6F46" w:rsidRPr="000E6F46" w:rsidRDefault="000E6F46">
      <w:pPr>
        <w:pStyle w:val="infoblue"/>
        <w:jc w:val="both"/>
        <w:rPr>
          <w:rFonts w:ascii="Arial" w:hAnsi="Arial" w:cs="Arial"/>
          <w:b/>
          <w:i w:val="0"/>
          <w:color w:val="auto"/>
          <w:lang w:val="pt-PT"/>
        </w:rPr>
      </w:pPr>
      <w:r w:rsidRPr="000E6F46">
        <w:rPr>
          <w:rFonts w:ascii="Arial" w:hAnsi="Arial" w:cs="Arial"/>
          <w:b/>
          <w:i w:val="0"/>
          <w:color w:val="auto"/>
          <w:lang w:val="pt-PT"/>
        </w:rPr>
        <w:t>Declaração de variável:</w:t>
      </w:r>
    </w:p>
    <w:p w:rsidR="000E6F46" w:rsidRDefault="000E6F46" w:rsidP="000E6F46">
      <w:pPr>
        <w:shd w:val="clear" w:color="auto" w:fill="FFFFFF"/>
        <w:spacing w:line="312" w:lineRule="atLeast"/>
        <w:jc w:val="left"/>
        <w:rPr>
          <w:sz w:val="18"/>
          <w:szCs w:val="18"/>
        </w:rPr>
      </w:pPr>
      <w:r w:rsidRPr="000E6F46">
        <w:rPr>
          <w:sz w:val="18"/>
          <w:szCs w:val="18"/>
        </w:rPr>
        <w:t>Recomenda-se uma d</w:t>
      </w:r>
      <w:r>
        <w:rPr>
          <w:sz w:val="18"/>
          <w:szCs w:val="18"/>
        </w:rPr>
        <w:t xml:space="preserve">eclaração por linha, </w:t>
      </w:r>
      <w:r w:rsidRPr="000E6F46">
        <w:rPr>
          <w:sz w:val="18"/>
          <w:szCs w:val="18"/>
        </w:rPr>
        <w:t>incentiva</w:t>
      </w:r>
      <w:r>
        <w:rPr>
          <w:sz w:val="18"/>
          <w:szCs w:val="18"/>
        </w:rPr>
        <w:t>ndo o uso</w:t>
      </w:r>
      <w:r w:rsidRPr="000E6F46">
        <w:rPr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 w:rsidRPr="000E6F46">
        <w:rPr>
          <w:sz w:val="18"/>
          <w:szCs w:val="18"/>
        </w:rPr>
        <w:t>o comentário. </w:t>
      </w:r>
      <w:r w:rsidR="0084465A">
        <w:rPr>
          <w:sz w:val="18"/>
          <w:szCs w:val="18"/>
        </w:rPr>
        <w:t xml:space="preserve">E sempre colocar as </w:t>
      </w:r>
      <w:r w:rsidR="00F26087">
        <w:rPr>
          <w:sz w:val="18"/>
          <w:szCs w:val="18"/>
        </w:rPr>
        <w:t>variáveis</w:t>
      </w:r>
      <w:r w:rsidR="00201E89">
        <w:rPr>
          <w:sz w:val="18"/>
          <w:szCs w:val="18"/>
        </w:rPr>
        <w:t xml:space="preserve"> no começo do bloco.</w:t>
      </w:r>
    </w:p>
    <w:p w:rsidR="000E6F46" w:rsidRPr="00201E89" w:rsidRDefault="000E6F46" w:rsidP="000E6F46">
      <w:pPr>
        <w:shd w:val="clear" w:color="auto" w:fill="FFFFFF"/>
        <w:spacing w:line="312" w:lineRule="atLeast"/>
        <w:jc w:val="left"/>
        <w:rPr>
          <w:b/>
          <w:sz w:val="18"/>
          <w:szCs w:val="18"/>
        </w:rPr>
      </w:pPr>
      <w:r w:rsidRPr="00201E89">
        <w:rPr>
          <w:b/>
          <w:sz w:val="18"/>
          <w:szCs w:val="18"/>
        </w:rPr>
        <w:t>Ex:</w:t>
      </w:r>
    </w:p>
    <w:p w:rsidR="000E6F46" w:rsidRPr="000E6F46" w:rsidRDefault="000E6F46" w:rsidP="000E6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0E6F46">
        <w:rPr>
          <w:rFonts w:ascii="Courier New" w:hAnsi="Courier New" w:cs="Courier New"/>
        </w:rPr>
        <w:t>nt nível; // nível de indentação</w:t>
      </w:r>
    </w:p>
    <w:p w:rsidR="000E6F46" w:rsidRDefault="000E6F46" w:rsidP="000E6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tamanho</w:t>
      </w:r>
      <w:r w:rsidRPr="000E6F46">
        <w:rPr>
          <w:rFonts w:ascii="Courier New" w:hAnsi="Courier New" w:cs="Courier New"/>
        </w:rPr>
        <w:t>; // tamanho da tabela</w:t>
      </w:r>
    </w:p>
    <w:p w:rsidR="000E6F46" w:rsidRPr="000E6F46" w:rsidRDefault="000E6F46" w:rsidP="000E6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</w:rPr>
      </w:pPr>
    </w:p>
    <w:p w:rsidR="000E6F46" w:rsidRDefault="000E6F46" w:rsidP="000E6F46">
      <w:pPr>
        <w:shd w:val="clear" w:color="auto" w:fill="FFFFFF"/>
        <w:spacing w:line="312" w:lineRule="atLeast"/>
        <w:jc w:val="left"/>
        <w:rPr>
          <w:sz w:val="18"/>
          <w:szCs w:val="18"/>
        </w:rPr>
      </w:pPr>
      <w:bookmarkStart w:id="18" w:name="370"/>
      <w:bookmarkEnd w:id="18"/>
      <w:r>
        <w:rPr>
          <w:sz w:val="18"/>
          <w:szCs w:val="18"/>
        </w:rPr>
        <w:t xml:space="preserve">Mas </w:t>
      </w:r>
      <w:r w:rsidR="00F26087">
        <w:rPr>
          <w:sz w:val="18"/>
          <w:szCs w:val="18"/>
        </w:rPr>
        <w:t>também</w:t>
      </w:r>
      <w:r>
        <w:rPr>
          <w:sz w:val="18"/>
          <w:szCs w:val="18"/>
        </w:rPr>
        <w:t xml:space="preserve"> </w:t>
      </w:r>
      <w:r w:rsidR="00F26087">
        <w:rPr>
          <w:sz w:val="18"/>
          <w:szCs w:val="18"/>
        </w:rPr>
        <w:t>poderá</w:t>
      </w:r>
      <w:r>
        <w:rPr>
          <w:sz w:val="18"/>
          <w:szCs w:val="18"/>
        </w:rPr>
        <w:t xml:space="preserve"> estar utilizando todas as varia</w:t>
      </w:r>
      <w:r w:rsidR="00F10147">
        <w:rPr>
          <w:sz w:val="18"/>
          <w:szCs w:val="18"/>
        </w:rPr>
        <w:t>ve</w:t>
      </w:r>
      <w:r>
        <w:rPr>
          <w:sz w:val="18"/>
          <w:szCs w:val="18"/>
        </w:rPr>
        <w:t xml:space="preserve">is na mesma linha sem </w:t>
      </w:r>
      <w:r w:rsidR="00F26087">
        <w:rPr>
          <w:sz w:val="18"/>
          <w:szCs w:val="18"/>
        </w:rPr>
        <w:t>está</w:t>
      </w:r>
      <w:r>
        <w:rPr>
          <w:sz w:val="18"/>
          <w:szCs w:val="18"/>
        </w:rPr>
        <w:t xml:space="preserve"> em tipo diferente.</w:t>
      </w:r>
    </w:p>
    <w:p w:rsidR="00201E89" w:rsidRPr="00201E89" w:rsidRDefault="000E6F46" w:rsidP="000E6F46">
      <w:pPr>
        <w:shd w:val="clear" w:color="auto" w:fill="FFFFFF"/>
        <w:spacing w:line="312" w:lineRule="atLeast"/>
        <w:jc w:val="left"/>
        <w:rPr>
          <w:b/>
          <w:sz w:val="18"/>
          <w:szCs w:val="18"/>
        </w:rPr>
      </w:pPr>
      <w:r w:rsidRPr="00201E89">
        <w:rPr>
          <w:b/>
          <w:sz w:val="18"/>
          <w:szCs w:val="18"/>
        </w:rPr>
        <w:t>Ex:</w:t>
      </w:r>
    </w:p>
    <w:p w:rsidR="000E6F46" w:rsidRDefault="000E6F46" w:rsidP="000E6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</w:rPr>
      </w:pPr>
      <w:r w:rsidRPr="000E6F46">
        <w:rPr>
          <w:rFonts w:ascii="Courier New" w:hAnsi="Courier New" w:cs="Courier New"/>
        </w:rPr>
        <w:lastRenderedPageBreak/>
        <w:t>Int nível, tamanho;</w:t>
      </w:r>
    </w:p>
    <w:p w:rsidR="00201E89" w:rsidRDefault="00201E89" w:rsidP="000E6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</w:rPr>
      </w:pPr>
    </w:p>
    <w:p w:rsidR="00201E89" w:rsidRDefault="00201E89" w:rsidP="000E6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8"/>
          <w:szCs w:val="18"/>
        </w:rPr>
      </w:pPr>
      <w:r>
        <w:rPr>
          <w:sz w:val="18"/>
          <w:szCs w:val="18"/>
        </w:rPr>
        <w:t>Exceção para o índice de for (loops) pode ser declarado na instrução:</w:t>
      </w:r>
    </w:p>
    <w:p w:rsidR="00201E89" w:rsidRDefault="00201E89" w:rsidP="000E6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8"/>
          <w:szCs w:val="18"/>
        </w:rPr>
      </w:pPr>
    </w:p>
    <w:p w:rsidR="00201E89" w:rsidRDefault="00201E89" w:rsidP="000E6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8"/>
          <w:szCs w:val="18"/>
        </w:rPr>
      </w:pPr>
      <w:r>
        <w:rPr>
          <w:sz w:val="18"/>
          <w:szCs w:val="18"/>
        </w:rPr>
        <w:t>Ex:</w:t>
      </w:r>
    </w:p>
    <w:p w:rsidR="00201E89" w:rsidRPr="00EA1C07" w:rsidRDefault="00201E89" w:rsidP="00201E89">
      <w:pPr>
        <w:pStyle w:val="HTMLpr-formatado"/>
        <w:shd w:val="clear" w:color="auto" w:fill="FFFFFF"/>
        <w:rPr>
          <w:color w:val="000000"/>
          <w:sz w:val="18"/>
          <w:szCs w:val="18"/>
          <w:lang w:val="en-US"/>
        </w:rPr>
      </w:pPr>
      <w:r w:rsidRPr="00EA1C07">
        <w:rPr>
          <w:color w:val="000000"/>
          <w:sz w:val="18"/>
          <w:szCs w:val="18"/>
          <w:lang w:val="en-US"/>
        </w:rPr>
        <w:t>for (int i = 0; i &lt; maxLoops; i++) { ... }</w:t>
      </w:r>
    </w:p>
    <w:p w:rsidR="00F71BD1" w:rsidRPr="00A048AB" w:rsidRDefault="00F26087">
      <w:pPr>
        <w:pStyle w:val="infoblue"/>
        <w:jc w:val="both"/>
        <w:rPr>
          <w:rFonts w:ascii="Arial" w:hAnsi="Arial" w:cs="Arial"/>
          <w:b/>
          <w:i w:val="0"/>
          <w:color w:val="auto"/>
        </w:rPr>
      </w:pPr>
      <w:r w:rsidRPr="00A048AB">
        <w:rPr>
          <w:rFonts w:ascii="Arial" w:hAnsi="Arial" w:cs="Arial"/>
          <w:b/>
          <w:i w:val="0"/>
          <w:color w:val="auto"/>
        </w:rPr>
        <w:t>Declaração</w:t>
      </w:r>
      <w:r w:rsidR="000E6F46" w:rsidRPr="00A048AB">
        <w:rPr>
          <w:rFonts w:ascii="Arial" w:hAnsi="Arial" w:cs="Arial"/>
          <w:b/>
          <w:i w:val="0"/>
          <w:color w:val="auto"/>
        </w:rPr>
        <w:t xml:space="preserve"> </w:t>
      </w:r>
      <w:r w:rsidR="00201E89" w:rsidRPr="00A048AB">
        <w:rPr>
          <w:rFonts w:ascii="Arial" w:hAnsi="Arial" w:cs="Arial"/>
          <w:b/>
          <w:i w:val="0"/>
          <w:color w:val="auto"/>
        </w:rPr>
        <w:t>de Classe e interface:</w:t>
      </w:r>
    </w:p>
    <w:p w:rsidR="00201E89" w:rsidRPr="00201E89" w:rsidRDefault="00201E89" w:rsidP="00201E89">
      <w:pPr>
        <w:pStyle w:val="infoblue"/>
        <w:rPr>
          <w:rFonts w:ascii="Arial" w:hAnsi="Arial" w:cs="Arial"/>
          <w:i w:val="0"/>
          <w:color w:val="auto"/>
        </w:rPr>
      </w:pPr>
      <w:r w:rsidRPr="00201E89">
        <w:rPr>
          <w:rFonts w:ascii="Arial" w:hAnsi="Arial" w:cs="Arial"/>
          <w:i w:val="0"/>
          <w:color w:val="auto"/>
        </w:rPr>
        <w:t>Ao codificar classes e interfaces Java, as seguintes regras de</w:t>
      </w:r>
      <w:r>
        <w:rPr>
          <w:rFonts w:ascii="Arial" w:hAnsi="Arial" w:cs="Arial"/>
          <w:i w:val="0"/>
          <w:color w:val="auto"/>
        </w:rPr>
        <w:t xml:space="preserve"> formatação devem ser seguidas:</w:t>
      </w:r>
    </w:p>
    <w:p w:rsidR="00201E89" w:rsidRPr="00201E89" w:rsidRDefault="00201E89" w:rsidP="00A048AB">
      <w:pPr>
        <w:pStyle w:val="infoblue"/>
        <w:numPr>
          <w:ilvl w:val="0"/>
          <w:numId w:val="8"/>
        </w:numPr>
        <w:rPr>
          <w:rFonts w:ascii="Arial" w:hAnsi="Arial" w:cs="Arial"/>
          <w:i w:val="0"/>
          <w:color w:val="auto"/>
        </w:rPr>
      </w:pPr>
      <w:r w:rsidRPr="00201E89">
        <w:rPr>
          <w:rFonts w:ascii="Arial" w:hAnsi="Arial" w:cs="Arial"/>
          <w:i w:val="0"/>
          <w:color w:val="auto"/>
        </w:rPr>
        <w:t>Nenhum espaço entre um nome de método e</w:t>
      </w:r>
      <w:r>
        <w:rPr>
          <w:rFonts w:ascii="Arial" w:hAnsi="Arial" w:cs="Arial"/>
          <w:i w:val="0"/>
          <w:color w:val="auto"/>
        </w:rPr>
        <w:t xml:space="preserve"> </w:t>
      </w:r>
      <w:r w:rsidRPr="00201E89">
        <w:rPr>
          <w:rFonts w:ascii="Arial" w:hAnsi="Arial" w:cs="Arial"/>
          <w:i w:val="0"/>
          <w:color w:val="auto"/>
        </w:rPr>
        <w:t>o parêntese "(" iniciando sua lista de parâmetros</w:t>
      </w:r>
    </w:p>
    <w:p w:rsidR="00201E89" w:rsidRPr="00201E89" w:rsidRDefault="00201E89" w:rsidP="00A048AB">
      <w:pPr>
        <w:pStyle w:val="infoblue"/>
        <w:numPr>
          <w:ilvl w:val="0"/>
          <w:numId w:val="8"/>
        </w:numPr>
        <w:rPr>
          <w:rFonts w:ascii="Arial" w:hAnsi="Arial" w:cs="Arial"/>
          <w:i w:val="0"/>
          <w:color w:val="auto"/>
        </w:rPr>
      </w:pPr>
      <w:r w:rsidRPr="00201E89">
        <w:rPr>
          <w:rFonts w:ascii="Arial" w:hAnsi="Arial" w:cs="Arial"/>
          <w:i w:val="0"/>
          <w:color w:val="auto"/>
        </w:rPr>
        <w:t>Open brace "{" aparece no final da mesma linha que a instrução de declaração</w:t>
      </w:r>
    </w:p>
    <w:p w:rsidR="00201E89" w:rsidRDefault="00201E89" w:rsidP="00A048AB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color w:val="auto"/>
        </w:rPr>
      </w:pPr>
      <w:r w:rsidRPr="00201E89">
        <w:rPr>
          <w:rFonts w:ascii="Arial" w:hAnsi="Arial" w:cs="Arial"/>
          <w:i w:val="0"/>
          <w:color w:val="auto"/>
        </w:rPr>
        <w:t xml:space="preserve">Closing brace "}" inicia uma linha por si mesma recuada para corresponder à sua declaração de abertura correspondente, </w:t>
      </w:r>
      <w:r w:rsidR="00A048AB" w:rsidRPr="00201E89">
        <w:rPr>
          <w:rFonts w:ascii="Arial" w:hAnsi="Arial" w:cs="Arial"/>
          <w:i w:val="0"/>
          <w:color w:val="auto"/>
        </w:rPr>
        <w:t>exceto</w:t>
      </w:r>
      <w:r w:rsidRPr="00201E89">
        <w:rPr>
          <w:rFonts w:ascii="Arial" w:hAnsi="Arial" w:cs="Arial"/>
          <w:i w:val="0"/>
          <w:color w:val="auto"/>
        </w:rPr>
        <w:t xml:space="preserve"> quando é uma instrução nula o "}" deve aparecer imediatamente após o "{"</w:t>
      </w:r>
    </w:p>
    <w:p w:rsidR="00A048AB" w:rsidRDefault="00A048AB" w:rsidP="00A048AB">
      <w:pPr>
        <w:pStyle w:val="PargrafodaLista"/>
        <w:numPr>
          <w:ilvl w:val="0"/>
          <w:numId w:val="8"/>
        </w:numPr>
        <w:rPr>
          <w:rFonts w:eastAsia="Arial Unicode MS"/>
          <w:iCs/>
          <w:color w:val="auto"/>
        </w:rPr>
      </w:pPr>
      <w:r w:rsidRPr="00A048AB">
        <w:rPr>
          <w:rFonts w:eastAsia="Arial Unicode MS"/>
          <w:iCs/>
          <w:color w:val="auto"/>
        </w:rPr>
        <w:t>Os métodos são separados por uma linha em branco</w:t>
      </w:r>
    </w:p>
    <w:p w:rsidR="00A048AB" w:rsidRPr="00A048AB" w:rsidRDefault="00A048AB" w:rsidP="00A048AB">
      <w:pPr>
        <w:pStyle w:val="PargrafodaLista"/>
        <w:rPr>
          <w:rFonts w:eastAsia="Arial Unicode MS"/>
          <w:iCs/>
          <w:color w:val="auto"/>
        </w:rPr>
      </w:pPr>
    </w:p>
    <w:p w:rsidR="00A048AB" w:rsidRPr="00A048AB" w:rsidRDefault="00A048AB" w:rsidP="00A048AB">
      <w:pPr>
        <w:pStyle w:val="HTMLpr-formatado"/>
        <w:shd w:val="clear" w:color="auto" w:fill="FFFFFF"/>
        <w:rPr>
          <w:b/>
          <w:color w:val="000000"/>
          <w:sz w:val="18"/>
          <w:szCs w:val="18"/>
        </w:rPr>
      </w:pPr>
      <w:r w:rsidRPr="00A048AB">
        <w:rPr>
          <w:b/>
          <w:color w:val="000000"/>
          <w:sz w:val="18"/>
          <w:szCs w:val="18"/>
        </w:rPr>
        <w:t>Ex:</w:t>
      </w:r>
    </w:p>
    <w:p w:rsidR="00A048AB" w:rsidRDefault="00A048AB" w:rsidP="00A048AB">
      <w:pPr>
        <w:pStyle w:val="HTMLpr-formatad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Classe Sample extends Object { </w:t>
      </w:r>
    </w:p>
    <w:p w:rsidR="00A048AB" w:rsidRDefault="00A048AB" w:rsidP="00A048AB">
      <w:pPr>
        <w:pStyle w:val="HTMLpr-formatad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int ivar1; </w:t>
      </w:r>
    </w:p>
    <w:p w:rsidR="00A048AB" w:rsidRDefault="00A048AB" w:rsidP="00A048AB">
      <w:pPr>
        <w:pStyle w:val="HTMLpr-formatad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Int ivar2; </w:t>
      </w:r>
    </w:p>
    <w:p w:rsidR="00A048AB" w:rsidRDefault="00A048AB" w:rsidP="00A048AB">
      <w:pPr>
        <w:pStyle w:val="HTMLpr-formatad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A048AB" w:rsidRDefault="00A048AB" w:rsidP="00A048AB">
      <w:pPr>
        <w:pStyle w:val="HTMLpr-formatad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Amostra (int i, int j) { </w:t>
      </w:r>
    </w:p>
    <w:p w:rsidR="00A048AB" w:rsidRDefault="00A048AB" w:rsidP="00A048AB">
      <w:pPr>
        <w:pStyle w:val="HTMLpr-formatad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ivar1 = i; </w:t>
      </w:r>
    </w:p>
    <w:p w:rsidR="00A048AB" w:rsidRDefault="00A048AB" w:rsidP="00A048AB">
      <w:pPr>
        <w:pStyle w:val="HTMLpr-formatad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Ivar2 = j; </w:t>
      </w:r>
    </w:p>
    <w:p w:rsidR="00A048AB" w:rsidRDefault="00A048AB" w:rsidP="00A048AB">
      <w:pPr>
        <w:pStyle w:val="HTMLpr-formatad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} </w:t>
      </w:r>
    </w:p>
    <w:p w:rsidR="00A048AB" w:rsidRDefault="00A048AB" w:rsidP="00A048AB">
      <w:pPr>
        <w:pStyle w:val="HTMLpr-formatad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A048AB" w:rsidRDefault="00A048AB" w:rsidP="00A048AB">
      <w:pPr>
        <w:pStyle w:val="HTMLpr-formatad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Int emptyMethod () {} </w:t>
      </w:r>
    </w:p>
    <w:p w:rsidR="00A048AB" w:rsidRDefault="00A048AB" w:rsidP="00A048AB">
      <w:pPr>
        <w:pStyle w:val="HTMLpr-formatad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A048AB" w:rsidRDefault="00A048AB" w:rsidP="00A048AB">
      <w:pPr>
        <w:pStyle w:val="HTMLpr-formatad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... </w:t>
      </w:r>
    </w:p>
    <w:p w:rsidR="00A048AB" w:rsidRPr="00A048AB" w:rsidRDefault="00A048AB" w:rsidP="00A048AB">
      <w:pPr>
        <w:pStyle w:val="HTMLpr-formatad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 w:rsidR="00BA7D05" w:rsidRDefault="00BA7D05">
      <w:pPr>
        <w:pStyle w:val="Cabealho1"/>
        <w:rPr>
          <w:lang w:val="pt-PT"/>
        </w:rPr>
      </w:pPr>
      <w:bookmarkStart w:id="19" w:name="_Toc105989063"/>
      <w:bookmarkStart w:id="20" w:name="_Toc428177391"/>
      <w:r>
        <w:rPr>
          <w:lang w:val="pt-PT"/>
        </w:rPr>
        <w:t>Expressões e Sentenças</w:t>
      </w:r>
      <w:bookmarkEnd w:id="19"/>
      <w:bookmarkEnd w:id="20"/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[Uma descrição de como as expressões e as sentenças devem ser escritas.]</w:t>
      </w:r>
    </w:p>
    <w:p w:rsidR="00BA7D05" w:rsidRDefault="00BA7D05">
      <w:pPr>
        <w:pStyle w:val="Cabealho1"/>
        <w:rPr>
          <w:lang w:val="pt-PT"/>
        </w:rPr>
      </w:pPr>
      <w:bookmarkStart w:id="21" w:name="_Toc105989064"/>
      <w:bookmarkStart w:id="22" w:name="_Toc428177392"/>
      <w:r>
        <w:rPr>
          <w:lang w:val="pt-PT"/>
        </w:rPr>
        <w:t>Gerenciamento da Memória</w:t>
      </w:r>
      <w:bookmarkEnd w:id="21"/>
      <w:bookmarkEnd w:id="22"/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[Um descrição de como a memória deve ser gerenciada.]</w:t>
      </w:r>
    </w:p>
    <w:p w:rsidR="00BA7D05" w:rsidRDefault="00BA7D05">
      <w:pPr>
        <w:pStyle w:val="Cabealho1"/>
        <w:rPr>
          <w:lang w:val="pt-PT"/>
        </w:rPr>
      </w:pPr>
      <w:bookmarkStart w:id="23" w:name="_Toc105989065"/>
      <w:bookmarkStart w:id="24" w:name="_Toc428177393"/>
      <w:r>
        <w:rPr>
          <w:lang w:val="pt-PT"/>
        </w:rPr>
        <w:t>Tratamento de Erros e de Exceções</w:t>
      </w:r>
      <w:bookmarkEnd w:id="23"/>
      <w:bookmarkEnd w:id="24"/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[Esta seção fornece regras e diretrizes sobre como os erros e as exceções devem ser tratados.]</w:t>
      </w:r>
    </w:p>
    <w:p w:rsidR="00BA7D05" w:rsidRDefault="00BA7D05">
      <w:pPr>
        <w:pStyle w:val="Cabealho1"/>
        <w:rPr>
          <w:lang w:val="pt-PT"/>
        </w:rPr>
      </w:pPr>
      <w:bookmarkStart w:id="25" w:name="_Toc105989066"/>
      <w:bookmarkStart w:id="26" w:name="_Toc428177394"/>
      <w:r>
        <w:rPr>
          <w:lang w:val="pt-PT"/>
        </w:rPr>
        <w:t>Portabilidade</w:t>
      </w:r>
      <w:bookmarkEnd w:id="25"/>
      <w:bookmarkEnd w:id="26"/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[Esta seção descreve regras especiais para assegurar a portabilidade nas diferentes plataformas e compiladores.]</w:t>
      </w:r>
    </w:p>
    <w:p w:rsidR="00BA7D05" w:rsidRDefault="00BA7D05">
      <w:pPr>
        <w:pStyle w:val="Cabealho1"/>
        <w:rPr>
          <w:lang w:val="pt-PT"/>
        </w:rPr>
      </w:pPr>
      <w:bookmarkStart w:id="27" w:name="_Toc105989067"/>
      <w:bookmarkStart w:id="28" w:name="_Toc428177395"/>
      <w:r>
        <w:rPr>
          <w:lang w:val="pt-PT"/>
        </w:rPr>
        <w:t>Reutilização</w:t>
      </w:r>
      <w:bookmarkEnd w:id="27"/>
      <w:bookmarkEnd w:id="28"/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[Esta seção fornece regras e diretrizes para facilitar a reutilização.]</w:t>
      </w:r>
    </w:p>
    <w:p w:rsidR="00BA7D05" w:rsidRDefault="00BA7D05">
      <w:pPr>
        <w:pStyle w:val="Cabealho1"/>
        <w:rPr>
          <w:lang w:val="pt-PT"/>
        </w:rPr>
      </w:pPr>
      <w:bookmarkStart w:id="29" w:name="_Toc105989068"/>
      <w:bookmarkStart w:id="30" w:name="_Toc428177396"/>
      <w:r>
        <w:rPr>
          <w:lang w:val="pt-PT"/>
        </w:rPr>
        <w:lastRenderedPageBreak/>
        <w:t>Problemas de compilação</w:t>
      </w:r>
      <w:bookmarkEnd w:id="29"/>
      <w:bookmarkEnd w:id="30"/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[Esta seção descreve as dependências entre os módulos, diretivas de compilação etc.]</w:t>
      </w:r>
    </w:p>
    <w:p w:rsidR="00BA7D05" w:rsidRDefault="00BA7D05">
      <w:pPr>
        <w:pStyle w:val="Cabealho1"/>
        <w:rPr>
          <w:lang w:val="pt-PT"/>
        </w:rPr>
      </w:pPr>
      <w:bookmarkStart w:id="31" w:name="_Toc428177397"/>
      <w:r>
        <w:rPr>
          <w:lang w:val="pt-PT"/>
        </w:rPr>
        <w:t>teste unitário</w:t>
      </w:r>
      <w:bookmarkEnd w:id="31"/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[Esta seção deve descrever como os testes unitários devem ser </w:t>
      </w:r>
      <w:r w:rsidR="000969F4">
        <w:rPr>
          <w:rFonts w:ascii="Arial" w:hAnsi="Arial" w:cs="Arial"/>
          <w:lang w:val="pt-PT"/>
        </w:rPr>
        <w:t>desenvolvidos</w:t>
      </w:r>
      <w:r>
        <w:rPr>
          <w:rFonts w:ascii="Arial" w:hAnsi="Arial" w:cs="Arial"/>
          <w:lang w:val="pt-PT"/>
        </w:rPr>
        <w:t>. Por exemplo, em Java deve-se usar o Framework de testes Junit.]</w:t>
      </w:r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[Se existir um documento específico, deve-se referenciá-lo aqui.]</w:t>
      </w:r>
    </w:p>
    <w:p w:rsidR="00BA7D05" w:rsidRDefault="003F6411">
      <w:pPr>
        <w:pStyle w:val="infoblue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 </w:t>
      </w:r>
      <w:r w:rsidR="00BA7D05">
        <w:rPr>
          <w:rFonts w:ascii="Arial" w:hAnsi="Arial" w:cs="Arial"/>
          <w:lang w:val="pt-PT"/>
        </w:rPr>
        <w:t>[Se existir uma instruções de boas práticas na biblioteca de componentes, pode-se também referenciar a biblioteca.]</w:t>
      </w:r>
    </w:p>
    <w:p w:rsidR="00BA7D05" w:rsidRDefault="00BA7D05">
      <w:pPr>
        <w:pStyle w:val="Cabealho1"/>
        <w:rPr>
          <w:lang w:val="pt-PT"/>
        </w:rPr>
      </w:pPr>
      <w:bookmarkStart w:id="32" w:name="_Toc105989069"/>
      <w:bookmarkStart w:id="33" w:name="_Toc428177398"/>
      <w:r>
        <w:rPr>
          <w:lang w:val="pt-PT"/>
        </w:rPr>
        <w:t>Diretrizes Gerais</w:t>
      </w:r>
      <w:bookmarkEnd w:id="32"/>
      <w:bookmarkEnd w:id="33"/>
    </w:p>
    <w:p w:rsidR="00BA7D05" w:rsidRDefault="00BA7D05">
      <w:pPr>
        <w:pStyle w:val="Instruo"/>
        <w:rPr>
          <w:lang w:val="pt-PT"/>
        </w:rPr>
      </w:pPr>
      <w:r>
        <w:rPr>
          <w:lang w:val="pt-PT"/>
        </w:rPr>
        <w:t>[Esta seção deve descrever, caso existam, diretrizes</w:t>
      </w:r>
      <w:r w:rsidR="000969F4">
        <w:rPr>
          <w:lang w:val="pt-PT"/>
        </w:rPr>
        <w:t xml:space="preserve"> e estratégias a serem usadas no desenvolvimento</w:t>
      </w:r>
      <w:r>
        <w:rPr>
          <w:lang w:val="pt-PT"/>
        </w:rPr>
        <w:t>].</w:t>
      </w:r>
    </w:p>
    <w:sectPr w:rsidR="00BA7D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2A1" w:rsidRDefault="00DB22A1">
      <w:r>
        <w:separator/>
      </w:r>
    </w:p>
  </w:endnote>
  <w:endnote w:type="continuationSeparator" w:id="0">
    <w:p w:rsidR="00DB22A1" w:rsidRDefault="00DB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D4F" w:rsidRDefault="006D0D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:rsidTr="00AE3B37">
      <w:trPr>
        <w:cantSplit/>
      </w:trPr>
      <w:tc>
        <w:tcPr>
          <w:tcW w:w="6804" w:type="dxa"/>
        </w:tcPr>
        <w:p w:rsidR="00BA7D05" w:rsidRDefault="00DB22A1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</w:pPr>
          <w:sdt>
            <w:sdt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9357F6">
                <w:t>SGSP - Sistema de Gestão Sócio Pedagógico</w:t>
              </w:r>
            </w:sdtContent>
          </w:sdt>
          <w:r w:rsidR="00AE3B37">
            <w:tab/>
          </w:r>
          <w:sdt>
            <w:sdt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357F6">
                <w:t>Versão &lt;1.0&gt;</w:t>
              </w:r>
            </w:sdtContent>
          </w:sdt>
        </w:p>
      </w:tc>
      <w:tc>
        <w:tcPr>
          <w:tcW w:w="1201" w:type="dxa"/>
          <w:vAlign w:val="center"/>
        </w:tcPr>
        <w:p w:rsidR="00BA7D05" w:rsidRDefault="00BA7D05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A1C07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A1C07">
            <w:rPr>
              <w:noProof/>
            </w:rPr>
            <w:t>5</w:t>
          </w:r>
          <w:r>
            <w:fldChar w:fldCharType="end"/>
          </w:r>
        </w:p>
      </w:tc>
    </w:tr>
  </w:tbl>
  <w:p w:rsidR="00BA7D05" w:rsidRDefault="00AE3B37" w:rsidP="00AE3B37">
    <w:pPr>
      <w:pStyle w:val="Rodap"/>
      <w:jc w:val="right"/>
    </w:pPr>
    <w:r>
      <w:t xml:space="preserve">vs: </w:t>
    </w:r>
    <w:fldSimple w:instr=" DOCPROPERTY  &quot;Versão Modelo&quot;  \* MERGEFORMAT ">
      <w:r w:rsidR="00E7560A"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D4F" w:rsidRDefault="006D0D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2A1" w:rsidRDefault="00DB22A1">
      <w:r>
        <w:separator/>
      </w:r>
    </w:p>
  </w:footnote>
  <w:footnote w:type="continuationSeparator" w:id="0">
    <w:p w:rsidR="00DB22A1" w:rsidRDefault="00DB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D4F" w:rsidRDefault="006D0D4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:rsidR="00AE3B37" w:rsidRPr="00395F40" w:rsidRDefault="00AE3B37" w:rsidP="00AE3B37">
          <w:pPr>
            <w:rPr>
              <w:b/>
            </w:rPr>
          </w:pPr>
        </w:p>
      </w:tc>
    </w:tr>
  </w:tbl>
  <w:p w:rsidR="00BA7D05" w:rsidRDefault="00BA7D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D4F" w:rsidRDefault="006D0D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C456D"/>
    <w:multiLevelType w:val="hybridMultilevel"/>
    <w:tmpl w:val="5AF27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ABA0B38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133A1"/>
    <w:multiLevelType w:val="multilevel"/>
    <w:tmpl w:val="9E0A6290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4" w15:restartNumberingAfterBreak="0">
    <w:nsid w:val="7A0F51C1"/>
    <w:multiLevelType w:val="hybridMultilevel"/>
    <w:tmpl w:val="B2B6A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0A"/>
    <w:rsid w:val="00011014"/>
    <w:rsid w:val="00011160"/>
    <w:rsid w:val="000969F4"/>
    <w:rsid w:val="000A01DE"/>
    <w:rsid w:val="000E6F46"/>
    <w:rsid w:val="00124FC0"/>
    <w:rsid w:val="001D063B"/>
    <w:rsid w:val="00201E89"/>
    <w:rsid w:val="00322D3D"/>
    <w:rsid w:val="003E5570"/>
    <w:rsid w:val="003F6411"/>
    <w:rsid w:val="004171E7"/>
    <w:rsid w:val="00433DC9"/>
    <w:rsid w:val="00465CD2"/>
    <w:rsid w:val="005676BE"/>
    <w:rsid w:val="00601EA5"/>
    <w:rsid w:val="006163CF"/>
    <w:rsid w:val="0062589C"/>
    <w:rsid w:val="006D0D4F"/>
    <w:rsid w:val="00733290"/>
    <w:rsid w:val="00773F43"/>
    <w:rsid w:val="007E17CE"/>
    <w:rsid w:val="0081423B"/>
    <w:rsid w:val="0084465A"/>
    <w:rsid w:val="008E7DDC"/>
    <w:rsid w:val="008F6B05"/>
    <w:rsid w:val="009357F6"/>
    <w:rsid w:val="00982C22"/>
    <w:rsid w:val="009A16BA"/>
    <w:rsid w:val="009B52F6"/>
    <w:rsid w:val="00A048AB"/>
    <w:rsid w:val="00AD1555"/>
    <w:rsid w:val="00AD18DC"/>
    <w:rsid w:val="00AE3B37"/>
    <w:rsid w:val="00B67EEA"/>
    <w:rsid w:val="00BA7D05"/>
    <w:rsid w:val="00CE4F52"/>
    <w:rsid w:val="00CF1E5E"/>
    <w:rsid w:val="00DB22A1"/>
    <w:rsid w:val="00DC08E8"/>
    <w:rsid w:val="00E6002C"/>
    <w:rsid w:val="00E7560A"/>
    <w:rsid w:val="00EA1C07"/>
    <w:rsid w:val="00F10147"/>
    <w:rsid w:val="00F26087"/>
    <w:rsid w:val="00F7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5BE725"/>
  <w15:docId w15:val="{66F1AC18-A3A9-4EDC-8DFB-A563DBD7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Cabealh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MarcadordePosio">
    <w:name w:val="Placeholder Text"/>
    <w:basedOn w:val="Tipodeletrapredefinidodopargrafo"/>
    <w:uiPriority w:val="99"/>
    <w:semiHidden/>
    <w:rsid w:val="00AE3B37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357F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357F6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0E6F46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0E6F46"/>
  </w:style>
  <w:style w:type="paragraph" w:styleId="HTMLpr-formatado">
    <w:name w:val="HTML Preformatted"/>
    <w:basedOn w:val="Normal"/>
    <w:link w:val="HTMLpr-formatadoCarter"/>
    <w:uiPriority w:val="99"/>
    <w:unhideWhenUsed/>
    <w:rsid w:val="000E6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0E6F46"/>
    <w:rPr>
      <w:rFonts w:ascii="Courier New" w:hAnsi="Courier New" w:cs="Courier New"/>
      <w:lang w:val="pt-BR" w:eastAsia="pt-BR"/>
    </w:rPr>
  </w:style>
  <w:style w:type="paragraph" w:styleId="PargrafodaLista">
    <w:name w:val="List Paragraph"/>
    <w:basedOn w:val="Normal"/>
    <w:uiPriority w:val="34"/>
    <w:qFormat/>
    <w:rsid w:val="00A04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1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20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6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2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2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Aulas\SGSP\Mobile\An&#225;lise%20e%20Design\Template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9617E519AB40559D79AEBA3CCDAC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28348F-A7C6-47FE-97C4-1608CE393C61}"/>
      </w:docPartPr>
      <w:docPartBody>
        <w:p w:rsidR="00D43631" w:rsidRDefault="00441A4D">
          <w:pPr>
            <w:pStyle w:val="BC9617E519AB40559D79AEBA3CCDACE0"/>
          </w:pPr>
          <w:r w:rsidRPr="001751B4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4D"/>
    <w:rsid w:val="00041BFA"/>
    <w:rsid w:val="00383098"/>
    <w:rsid w:val="00434604"/>
    <w:rsid w:val="00441A4D"/>
    <w:rsid w:val="0075682A"/>
    <w:rsid w:val="0083741E"/>
    <w:rsid w:val="009C0126"/>
    <w:rsid w:val="00D43631"/>
    <w:rsid w:val="00E152FC"/>
    <w:rsid w:val="00EC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BC9617E519AB40559D79AEBA3CCDACE0">
    <w:name w:val="BC9617E519AB40559D79AEBA3CCDAC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</Template>
  <TotalTime>170</TotalTime>
  <Pages>5</Pages>
  <Words>1001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SGSP - Sistema de Gestão Sócio Pedagógico</Manager>
  <Company/>
  <LinksUpToDate>false</LinksUpToDate>
  <CharactersWithSpaces>6397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&lt;1.0&gt;</dc:subject>
  <dc:creator>Giovane; Ruan</dc:creator>
  <cp:lastModifiedBy>L303DK</cp:lastModifiedBy>
  <cp:revision>15</cp:revision>
  <cp:lastPrinted>2004-08-19T09:54:00Z</cp:lastPrinted>
  <dcterms:created xsi:type="dcterms:W3CDTF">2017-04-28T00:59:00Z</dcterms:created>
  <dcterms:modified xsi:type="dcterms:W3CDTF">2017-06-09T23:20:00Z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